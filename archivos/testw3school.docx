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3D09" w14:textId="77777777" w:rsidR="00A0016D" w:rsidRDefault="009F1D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FA2E2A" wp14:editId="7AC9DB05">
            <wp:simplePos x="0" y="0"/>
            <wp:positionH relativeFrom="margin">
              <wp:align>left</wp:align>
            </wp:positionH>
            <wp:positionV relativeFrom="paragraph">
              <wp:posOffset>294199</wp:posOffset>
            </wp:positionV>
            <wp:extent cx="5612130" cy="1231900"/>
            <wp:effectExtent l="0" t="0" r="7620" b="6350"/>
            <wp:wrapTopAndBottom/>
            <wp:docPr id="4" name="Imagen 4" descr="Universidad Tecnológica la Salle-León, Nicaragu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la Salle-León, Nicaragua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249FA" w14:textId="77777777" w:rsidR="009F1DD4" w:rsidRPr="009F1DD4" w:rsidRDefault="009F1DD4" w:rsidP="009F1DD4"/>
    <w:p w14:paraId="4FCCCF24" w14:textId="77777777" w:rsidR="009F1DD4" w:rsidRPr="009F1DD4" w:rsidRDefault="009F1DD4" w:rsidP="009F1DD4"/>
    <w:p w14:paraId="7F337150" w14:textId="77777777" w:rsidR="009F1DD4" w:rsidRDefault="009F1DD4" w:rsidP="009F1DD4">
      <w:pPr>
        <w:rPr>
          <w:noProof/>
        </w:rPr>
      </w:pPr>
    </w:p>
    <w:p w14:paraId="738F1713" w14:textId="77777777" w:rsidR="009F1DD4" w:rsidRDefault="009F1DD4" w:rsidP="009F1DD4">
      <w:pPr>
        <w:pStyle w:val="Ttulo1"/>
      </w:pPr>
      <w:r w:rsidRPr="009F1DD4">
        <w:t>Evaluativo</w:t>
      </w:r>
      <w:r>
        <w:t>:</w:t>
      </w:r>
    </w:p>
    <w:p w14:paraId="53752E69" w14:textId="6C824B06" w:rsidR="009F1DD4" w:rsidRDefault="00F76383" w:rsidP="009F1DD4">
      <w:r>
        <w:t>Test w3school</w:t>
      </w:r>
    </w:p>
    <w:p w14:paraId="51824B62" w14:textId="77777777" w:rsidR="009F1DD4" w:rsidRDefault="009F1DD4" w:rsidP="009F1DD4"/>
    <w:p w14:paraId="0E92D542" w14:textId="77777777" w:rsidR="009F1DD4" w:rsidRDefault="009F1DD4" w:rsidP="009F1DD4">
      <w:pPr>
        <w:pStyle w:val="Ttulo2"/>
      </w:pPr>
      <w:r>
        <w:t>Tema:</w:t>
      </w:r>
    </w:p>
    <w:p w14:paraId="320BF29C" w14:textId="67797E51" w:rsidR="009F1DD4" w:rsidRDefault="00F76383" w:rsidP="009F1DD4">
      <w:proofErr w:type="spellStart"/>
      <w:r>
        <w:t>Programacion</w:t>
      </w:r>
      <w:proofErr w:type="spellEnd"/>
      <w:r>
        <w:t xml:space="preserve"> en C</w:t>
      </w:r>
    </w:p>
    <w:p w14:paraId="0F6715E7" w14:textId="77777777" w:rsidR="009F1DD4" w:rsidRDefault="009F1DD4" w:rsidP="009F1DD4"/>
    <w:p w14:paraId="00C0007C" w14:textId="77777777" w:rsidR="009F1DD4" w:rsidRDefault="009F1DD4" w:rsidP="009F1DD4"/>
    <w:p w14:paraId="60DF460C" w14:textId="77777777" w:rsidR="009F1DD4" w:rsidRDefault="009F1DD4" w:rsidP="009F1DD4">
      <w:pPr>
        <w:pStyle w:val="Ttulo2"/>
      </w:pPr>
      <w:r>
        <w:t>Elaborado por:</w:t>
      </w:r>
    </w:p>
    <w:p w14:paraId="7DE8D40F" w14:textId="3AEFC849" w:rsidR="009F1DD4" w:rsidRDefault="009F1DD4" w:rsidP="00F76383">
      <w:pPr>
        <w:pStyle w:val="Prrafodelista"/>
        <w:numPr>
          <w:ilvl w:val="0"/>
          <w:numId w:val="1"/>
        </w:numPr>
      </w:pPr>
      <w:r>
        <w:t>Juan Steve Sobalvarro Guerrero</w:t>
      </w:r>
    </w:p>
    <w:p w14:paraId="681C3A0F" w14:textId="77777777" w:rsidR="009F1DD4" w:rsidRDefault="009F1DD4" w:rsidP="009F1DD4">
      <w:pPr>
        <w:pStyle w:val="Ttulo3"/>
      </w:pPr>
      <w:r>
        <w:t>Clase:</w:t>
      </w:r>
    </w:p>
    <w:p w14:paraId="1DEC3FF9" w14:textId="63F597EA" w:rsidR="009F1DD4" w:rsidRPr="009F1DD4" w:rsidRDefault="00F76383" w:rsidP="009F1DD4">
      <w:pPr>
        <w:pStyle w:val="Prrafodelista"/>
        <w:numPr>
          <w:ilvl w:val="0"/>
          <w:numId w:val="3"/>
        </w:numPr>
      </w:pPr>
      <w:r>
        <w:t xml:space="preserve">Lenguaje de </w:t>
      </w:r>
      <w:proofErr w:type="spellStart"/>
      <w:r>
        <w:t>Programacion</w:t>
      </w:r>
      <w:proofErr w:type="spellEnd"/>
      <w:r>
        <w:t xml:space="preserve"> 2</w:t>
      </w:r>
    </w:p>
    <w:p w14:paraId="0B5EE3DD" w14:textId="77777777" w:rsidR="009F1DD4" w:rsidRDefault="009F1DD4" w:rsidP="009F1DD4"/>
    <w:p w14:paraId="525855CC" w14:textId="77777777" w:rsidR="009F1DD4" w:rsidRDefault="009F1DD4" w:rsidP="009F1DD4">
      <w:pPr>
        <w:pStyle w:val="Ttulo3"/>
      </w:pPr>
      <w:r>
        <w:t>Docente:</w:t>
      </w:r>
    </w:p>
    <w:p w14:paraId="37369DF5" w14:textId="382A8A56" w:rsidR="003C17CB" w:rsidRDefault="00F76383" w:rsidP="009F1DD4">
      <w:r w:rsidRPr="00F76383">
        <w:t>AARÓN EMILIO CISNEROS QUINTANA</w:t>
      </w:r>
    </w:p>
    <w:p w14:paraId="455682B1" w14:textId="77777777" w:rsidR="00741289" w:rsidRDefault="00741289" w:rsidP="009F1DD4"/>
    <w:p w14:paraId="22E08D1B" w14:textId="77777777" w:rsidR="00741289" w:rsidRDefault="00741289" w:rsidP="009F1DD4">
      <w:pPr>
        <w:sectPr w:rsidR="00741289" w:rsidSect="00876846">
          <w:headerReference w:type="first" r:id="rId8"/>
          <w:foot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30152641" w14:textId="7B58B9A5" w:rsidR="00F76383" w:rsidRDefault="00F76383" w:rsidP="009F1DD4">
      <w:r w:rsidRPr="00F76383">
        <w:lastRenderedPageBreak/>
        <w:drawing>
          <wp:inline distT="0" distB="0" distL="0" distR="0" wp14:anchorId="15D6E628" wp14:editId="46128A92">
            <wp:extent cx="5612130" cy="3156585"/>
            <wp:effectExtent l="0" t="0" r="762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FF41" w14:textId="2821B478" w:rsidR="009F1DD4" w:rsidRPr="00F76383" w:rsidRDefault="00F76383" w:rsidP="009F1DD4">
      <w:r w:rsidRPr="00F76383">
        <w:drawing>
          <wp:inline distT="0" distB="0" distL="0" distR="0" wp14:anchorId="4861159E" wp14:editId="4BF738FA">
            <wp:extent cx="5612130" cy="33959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1B9" w14:textId="47496945" w:rsidR="00F76383" w:rsidRPr="00F76383" w:rsidRDefault="00F76383" w:rsidP="009F1DD4">
      <w:r w:rsidRPr="00F76383">
        <w:lastRenderedPageBreak/>
        <w:drawing>
          <wp:inline distT="0" distB="0" distL="0" distR="0" wp14:anchorId="73E99D13" wp14:editId="2944965E">
            <wp:extent cx="5612130" cy="33121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113" w14:textId="77777777" w:rsidR="00F76383" w:rsidRPr="00F76383" w:rsidRDefault="00F76383" w:rsidP="009F1DD4"/>
    <w:p w14:paraId="665853BB" w14:textId="7497D7E0" w:rsidR="00F76383" w:rsidRDefault="00F76383" w:rsidP="009F1DD4">
      <w:pPr>
        <w:rPr>
          <w:u w:val="single"/>
        </w:rPr>
      </w:pPr>
      <w:r w:rsidRPr="00F76383">
        <w:drawing>
          <wp:inline distT="0" distB="0" distL="0" distR="0" wp14:anchorId="5C6989E3" wp14:editId="53A1B20F">
            <wp:extent cx="5612130" cy="32721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280" w14:textId="574B2218" w:rsidR="00F76383" w:rsidRDefault="00F76383" w:rsidP="009F1DD4">
      <w:r w:rsidRPr="00F76383">
        <w:lastRenderedPageBreak/>
        <w:drawing>
          <wp:inline distT="0" distB="0" distL="0" distR="0" wp14:anchorId="0261B3A7" wp14:editId="4926244B">
            <wp:extent cx="5612130" cy="33115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C2E" w14:textId="0B53099D" w:rsidR="00F76383" w:rsidRDefault="00F76383" w:rsidP="009F1DD4">
      <w:r w:rsidRPr="00F76383">
        <w:drawing>
          <wp:inline distT="0" distB="0" distL="0" distR="0" wp14:anchorId="33DD03ED" wp14:editId="0FAD6D9E">
            <wp:extent cx="5612130" cy="33762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CE4" w14:textId="73CF7682" w:rsidR="00F76383" w:rsidRDefault="00F76383" w:rsidP="009F1DD4">
      <w:r w:rsidRPr="00F76383">
        <w:lastRenderedPageBreak/>
        <w:drawing>
          <wp:inline distT="0" distB="0" distL="0" distR="0" wp14:anchorId="4B42A1F8" wp14:editId="4D1D3036">
            <wp:extent cx="5612130" cy="33051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52D5" w14:textId="5FAE9016" w:rsidR="00F76383" w:rsidRDefault="00F76383" w:rsidP="009F1DD4">
      <w:r w:rsidRPr="00F76383">
        <w:drawing>
          <wp:inline distT="0" distB="0" distL="0" distR="0" wp14:anchorId="2DFEFDF8" wp14:editId="0EC2BBE2">
            <wp:extent cx="5612130" cy="33102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4AB" w14:textId="4FB9DC8B" w:rsidR="00F76383" w:rsidRDefault="00F76383" w:rsidP="009F1DD4">
      <w:r w:rsidRPr="00F76383">
        <w:lastRenderedPageBreak/>
        <w:drawing>
          <wp:inline distT="0" distB="0" distL="0" distR="0" wp14:anchorId="66C09122" wp14:editId="7035819A">
            <wp:extent cx="5612130" cy="28232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40B" w14:textId="5E771EEA" w:rsidR="00F76383" w:rsidRDefault="00F76383" w:rsidP="009F1DD4">
      <w:r w:rsidRPr="00F76383">
        <w:drawing>
          <wp:inline distT="0" distB="0" distL="0" distR="0" wp14:anchorId="036FFACE" wp14:editId="05E933DB">
            <wp:extent cx="5612130" cy="328041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E65B" w14:textId="06209E48" w:rsidR="00F76383" w:rsidRDefault="00F76383" w:rsidP="009F1DD4">
      <w:r w:rsidRPr="00F76383">
        <w:lastRenderedPageBreak/>
        <w:drawing>
          <wp:inline distT="0" distB="0" distL="0" distR="0" wp14:anchorId="6A8C9EBE" wp14:editId="7C814428">
            <wp:extent cx="5612130" cy="331724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B6D" w14:textId="2B1936E3" w:rsidR="00F76383" w:rsidRDefault="00F76383" w:rsidP="009F1DD4">
      <w:r w:rsidRPr="00F76383">
        <w:drawing>
          <wp:inline distT="0" distB="0" distL="0" distR="0" wp14:anchorId="013DE8FE" wp14:editId="7A1FA566">
            <wp:extent cx="5612130" cy="32886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6D9F" w14:textId="3DB90F74" w:rsidR="00F76383" w:rsidRDefault="00F76383" w:rsidP="009F1DD4">
      <w:r w:rsidRPr="00F76383">
        <w:lastRenderedPageBreak/>
        <w:drawing>
          <wp:inline distT="0" distB="0" distL="0" distR="0" wp14:anchorId="12BD6E8A" wp14:editId="4DE74E70">
            <wp:extent cx="5612130" cy="327088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D23" w14:textId="350DD190" w:rsidR="00F76383" w:rsidRPr="00F76383" w:rsidRDefault="00F76383" w:rsidP="009F1DD4">
      <w:r w:rsidRPr="00F76383">
        <w:drawing>
          <wp:inline distT="0" distB="0" distL="0" distR="0" wp14:anchorId="6E2D47F8" wp14:editId="2F1DDFDC">
            <wp:extent cx="5612130" cy="28282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383" w:rsidRPr="00F76383" w:rsidSect="00741289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AFBE" w14:textId="77777777" w:rsidR="00E421AC" w:rsidRDefault="00E421AC" w:rsidP="00876846">
      <w:pPr>
        <w:spacing w:after="0" w:line="240" w:lineRule="auto"/>
      </w:pPr>
      <w:r>
        <w:separator/>
      </w:r>
    </w:p>
  </w:endnote>
  <w:endnote w:type="continuationSeparator" w:id="0">
    <w:p w14:paraId="7C83D236" w14:textId="77777777" w:rsidR="00E421AC" w:rsidRDefault="00E421AC" w:rsidP="0087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0433" w14:textId="77777777" w:rsidR="009F1DD4" w:rsidRDefault="009F1DD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1" behindDoc="0" locked="0" layoutInCell="1" allowOverlap="1" wp14:anchorId="72667BA1" wp14:editId="60A1C7AC">
              <wp:simplePos x="0" y="0"/>
              <wp:positionH relativeFrom="margin">
                <wp:posOffset>-2050194</wp:posOffset>
              </wp:positionH>
              <wp:positionV relativeFrom="paragraph">
                <wp:posOffset>-686159</wp:posOffset>
              </wp:positionV>
              <wp:extent cx="9088106" cy="1288112"/>
              <wp:effectExtent l="0" t="0" r="18415" b="7620"/>
              <wp:wrapNone/>
              <wp:docPr id="5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88106" cy="1288112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8704"/>
                          <a:gd name="connsiteX1" fmla="*/ 22504 w 22504"/>
                          <a:gd name="connsiteY1" fmla="*/ 0 h 28704"/>
                          <a:gd name="connsiteX2" fmla="*/ 9340 w 22504"/>
                          <a:gd name="connsiteY2" fmla="*/ 28038 h 28704"/>
                          <a:gd name="connsiteX3" fmla="*/ 0 w 22504"/>
                          <a:gd name="connsiteY3" fmla="*/ 26310 h 28704"/>
                          <a:gd name="connsiteX4" fmla="*/ 904 w 22504"/>
                          <a:gd name="connsiteY4" fmla="*/ 0 h 28704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2 w 22504"/>
                          <a:gd name="connsiteY2" fmla="*/ 1373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14 w 22504"/>
                          <a:gd name="connsiteY2" fmla="*/ 1752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22 w 22504"/>
                          <a:gd name="connsiteY2" fmla="*/ 1519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787"/>
                          <a:gd name="connsiteY0" fmla="*/ 0 h 26310"/>
                          <a:gd name="connsiteX1" fmla="*/ 22787 w 22787"/>
                          <a:gd name="connsiteY1" fmla="*/ 9054 h 26310"/>
                          <a:gd name="connsiteX2" fmla="*/ 8122 w 22787"/>
                          <a:gd name="connsiteY2" fmla="*/ 15191 h 26310"/>
                          <a:gd name="connsiteX3" fmla="*/ 0 w 22787"/>
                          <a:gd name="connsiteY3" fmla="*/ 26310 h 26310"/>
                          <a:gd name="connsiteX4" fmla="*/ 904 w 2278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8122 w 14427"/>
                          <a:gd name="connsiteY2" fmla="*/ 15191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83 w 14427"/>
                          <a:gd name="connsiteY2" fmla="*/ 18404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57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761"/>
                          <a:gd name="connsiteY0" fmla="*/ 0 h 26310"/>
                          <a:gd name="connsiteX1" fmla="*/ 14761 w 14761"/>
                          <a:gd name="connsiteY1" fmla="*/ 6426 h 26310"/>
                          <a:gd name="connsiteX2" fmla="*/ 6012 w 14761"/>
                          <a:gd name="connsiteY2" fmla="*/ 14023 h 26310"/>
                          <a:gd name="connsiteX3" fmla="*/ 0 w 14761"/>
                          <a:gd name="connsiteY3" fmla="*/ 26310 h 26310"/>
                          <a:gd name="connsiteX4" fmla="*/ 904 w 14761"/>
                          <a:gd name="connsiteY4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09"/>
                          <a:gd name="connsiteY0" fmla="*/ 0 h 26310"/>
                          <a:gd name="connsiteX1" fmla="*/ 14761 w 15109"/>
                          <a:gd name="connsiteY1" fmla="*/ 6426 h 26310"/>
                          <a:gd name="connsiteX2" fmla="*/ 10093 w 15109"/>
                          <a:gd name="connsiteY2" fmla="*/ 9930 h 26310"/>
                          <a:gd name="connsiteX3" fmla="*/ 6012 w 15109"/>
                          <a:gd name="connsiteY3" fmla="*/ 14023 h 26310"/>
                          <a:gd name="connsiteX4" fmla="*/ 0 w 15109"/>
                          <a:gd name="connsiteY4" fmla="*/ 26310 h 26310"/>
                          <a:gd name="connsiteX5" fmla="*/ 904 w 15109"/>
                          <a:gd name="connsiteY5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28"/>
                          <a:gd name="connsiteY0" fmla="*/ 0 h 26310"/>
                          <a:gd name="connsiteX1" fmla="*/ 14761 w 14828"/>
                          <a:gd name="connsiteY1" fmla="*/ 6426 h 26310"/>
                          <a:gd name="connsiteX2" fmla="*/ 5708 w 14828"/>
                          <a:gd name="connsiteY2" fmla="*/ 15191 h 26310"/>
                          <a:gd name="connsiteX3" fmla="*/ 0 w 14828"/>
                          <a:gd name="connsiteY3" fmla="*/ 26310 h 26310"/>
                          <a:gd name="connsiteX4" fmla="*/ 904 w 14828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109 w 14829"/>
                          <a:gd name="connsiteY0" fmla="*/ 0 h 28939"/>
                          <a:gd name="connsiteX1" fmla="*/ 14761 w 14829"/>
                          <a:gd name="connsiteY1" fmla="*/ 9055 h 28939"/>
                          <a:gd name="connsiteX2" fmla="*/ 5844 w 14829"/>
                          <a:gd name="connsiteY2" fmla="*/ 17236 h 28939"/>
                          <a:gd name="connsiteX3" fmla="*/ 0 w 14829"/>
                          <a:gd name="connsiteY3" fmla="*/ 28939 h 28939"/>
                          <a:gd name="connsiteX4" fmla="*/ 109 w 14829"/>
                          <a:gd name="connsiteY4" fmla="*/ 0 h 28939"/>
                          <a:gd name="connsiteX0" fmla="*/ 109 w 14853"/>
                          <a:gd name="connsiteY0" fmla="*/ 0 h 28939"/>
                          <a:gd name="connsiteX1" fmla="*/ 14761 w 14853"/>
                          <a:gd name="connsiteY1" fmla="*/ 9055 h 28939"/>
                          <a:gd name="connsiteX2" fmla="*/ 7887 w 14853"/>
                          <a:gd name="connsiteY2" fmla="*/ 15775 h 28939"/>
                          <a:gd name="connsiteX3" fmla="*/ 0 w 14853"/>
                          <a:gd name="connsiteY3" fmla="*/ 28939 h 28939"/>
                          <a:gd name="connsiteX4" fmla="*/ 109 w 14853"/>
                          <a:gd name="connsiteY4" fmla="*/ 0 h 28939"/>
                          <a:gd name="connsiteX0" fmla="*/ 109 w 14833"/>
                          <a:gd name="connsiteY0" fmla="*/ 0 h 28939"/>
                          <a:gd name="connsiteX1" fmla="*/ 14761 w 14833"/>
                          <a:gd name="connsiteY1" fmla="*/ 9055 h 28939"/>
                          <a:gd name="connsiteX2" fmla="*/ 6239 w 14833"/>
                          <a:gd name="connsiteY2" fmla="*/ 16359 h 28939"/>
                          <a:gd name="connsiteX3" fmla="*/ 0 w 14833"/>
                          <a:gd name="connsiteY3" fmla="*/ 28939 h 28939"/>
                          <a:gd name="connsiteX4" fmla="*/ 109 w 14833"/>
                          <a:gd name="connsiteY4" fmla="*/ 0 h 28939"/>
                          <a:gd name="connsiteX0" fmla="*/ 109 w 15175"/>
                          <a:gd name="connsiteY0" fmla="*/ 0 h 28939"/>
                          <a:gd name="connsiteX1" fmla="*/ 14761 w 15175"/>
                          <a:gd name="connsiteY1" fmla="*/ 9055 h 28939"/>
                          <a:gd name="connsiteX2" fmla="*/ 10745 w 15175"/>
                          <a:gd name="connsiteY2" fmla="*/ 14327 h 28939"/>
                          <a:gd name="connsiteX3" fmla="*/ 6239 w 15175"/>
                          <a:gd name="connsiteY3" fmla="*/ 16359 h 28939"/>
                          <a:gd name="connsiteX4" fmla="*/ 0 w 15175"/>
                          <a:gd name="connsiteY4" fmla="*/ 28939 h 28939"/>
                          <a:gd name="connsiteX5" fmla="*/ 109 w 15175"/>
                          <a:gd name="connsiteY5" fmla="*/ 0 h 28939"/>
                          <a:gd name="connsiteX0" fmla="*/ 109 w 15184"/>
                          <a:gd name="connsiteY0" fmla="*/ 0 h 28939"/>
                          <a:gd name="connsiteX1" fmla="*/ 14761 w 15184"/>
                          <a:gd name="connsiteY1" fmla="*/ 9055 h 28939"/>
                          <a:gd name="connsiteX2" fmla="*/ 10868 w 15184"/>
                          <a:gd name="connsiteY2" fmla="*/ 18126 h 28939"/>
                          <a:gd name="connsiteX3" fmla="*/ 6239 w 15184"/>
                          <a:gd name="connsiteY3" fmla="*/ 16359 h 28939"/>
                          <a:gd name="connsiteX4" fmla="*/ 0 w 15184"/>
                          <a:gd name="connsiteY4" fmla="*/ 28939 h 28939"/>
                          <a:gd name="connsiteX5" fmla="*/ 109 w 15184"/>
                          <a:gd name="connsiteY5" fmla="*/ 0 h 28939"/>
                          <a:gd name="connsiteX0" fmla="*/ 109 w 15229"/>
                          <a:gd name="connsiteY0" fmla="*/ 0 h 28939"/>
                          <a:gd name="connsiteX1" fmla="*/ 14761 w 15229"/>
                          <a:gd name="connsiteY1" fmla="*/ 9055 h 28939"/>
                          <a:gd name="connsiteX2" fmla="*/ 10868 w 15229"/>
                          <a:gd name="connsiteY2" fmla="*/ 18126 h 28939"/>
                          <a:gd name="connsiteX3" fmla="*/ 6239 w 15229"/>
                          <a:gd name="connsiteY3" fmla="*/ 16359 h 28939"/>
                          <a:gd name="connsiteX4" fmla="*/ 0 w 15229"/>
                          <a:gd name="connsiteY4" fmla="*/ 28939 h 28939"/>
                          <a:gd name="connsiteX5" fmla="*/ 109 w 15229"/>
                          <a:gd name="connsiteY5" fmla="*/ 0 h 28939"/>
                          <a:gd name="connsiteX0" fmla="*/ 109 w 15229"/>
                          <a:gd name="connsiteY0" fmla="*/ 0 h 28939"/>
                          <a:gd name="connsiteX1" fmla="*/ 14761 w 15229"/>
                          <a:gd name="connsiteY1" fmla="*/ 9055 h 28939"/>
                          <a:gd name="connsiteX2" fmla="*/ 10868 w 15229"/>
                          <a:gd name="connsiteY2" fmla="*/ 18126 h 28939"/>
                          <a:gd name="connsiteX3" fmla="*/ 6239 w 15229"/>
                          <a:gd name="connsiteY3" fmla="*/ 16359 h 28939"/>
                          <a:gd name="connsiteX4" fmla="*/ 0 w 15229"/>
                          <a:gd name="connsiteY4" fmla="*/ 28939 h 28939"/>
                          <a:gd name="connsiteX5" fmla="*/ 109 w 15229"/>
                          <a:gd name="connsiteY5" fmla="*/ 0 h 28939"/>
                          <a:gd name="connsiteX0" fmla="*/ 109 w 15658"/>
                          <a:gd name="connsiteY0" fmla="*/ 589 h 29528"/>
                          <a:gd name="connsiteX1" fmla="*/ 15229 w 15658"/>
                          <a:gd name="connsiteY1" fmla="*/ 0 h 29528"/>
                          <a:gd name="connsiteX2" fmla="*/ 10868 w 15658"/>
                          <a:gd name="connsiteY2" fmla="*/ 18715 h 29528"/>
                          <a:gd name="connsiteX3" fmla="*/ 6239 w 15658"/>
                          <a:gd name="connsiteY3" fmla="*/ 16948 h 29528"/>
                          <a:gd name="connsiteX4" fmla="*/ 0 w 15658"/>
                          <a:gd name="connsiteY4" fmla="*/ 29528 h 29528"/>
                          <a:gd name="connsiteX5" fmla="*/ 109 w 15658"/>
                          <a:gd name="connsiteY5" fmla="*/ 589 h 29528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6326 w 15745"/>
                          <a:gd name="connsiteY3" fmla="*/ 1694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25437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25437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306 w 15768"/>
                          <a:gd name="connsiteY3" fmla="*/ 18701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306 w 15768"/>
                          <a:gd name="connsiteY3" fmla="*/ 18701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80"/>
                          <a:gd name="connsiteY0" fmla="*/ 589 h 33912"/>
                          <a:gd name="connsiteX1" fmla="*/ 15316 w 15780"/>
                          <a:gd name="connsiteY1" fmla="*/ 0 h 33912"/>
                          <a:gd name="connsiteX2" fmla="*/ 11092 w 15780"/>
                          <a:gd name="connsiteY2" fmla="*/ 18715 h 33912"/>
                          <a:gd name="connsiteX3" fmla="*/ 5731 w 15780"/>
                          <a:gd name="connsiteY3" fmla="*/ 18117 h 33912"/>
                          <a:gd name="connsiteX4" fmla="*/ 0 w 15780"/>
                          <a:gd name="connsiteY4" fmla="*/ 33912 h 33912"/>
                          <a:gd name="connsiteX5" fmla="*/ 196 w 15780"/>
                          <a:gd name="connsiteY5" fmla="*/ 589 h 33912"/>
                          <a:gd name="connsiteX0" fmla="*/ 196 w 15780"/>
                          <a:gd name="connsiteY0" fmla="*/ 589 h 33912"/>
                          <a:gd name="connsiteX1" fmla="*/ 15316 w 15780"/>
                          <a:gd name="connsiteY1" fmla="*/ 0 h 33912"/>
                          <a:gd name="connsiteX2" fmla="*/ 11092 w 15780"/>
                          <a:gd name="connsiteY2" fmla="*/ 18715 h 33912"/>
                          <a:gd name="connsiteX3" fmla="*/ 5731 w 15780"/>
                          <a:gd name="connsiteY3" fmla="*/ 18117 h 33912"/>
                          <a:gd name="connsiteX4" fmla="*/ 0 w 15780"/>
                          <a:gd name="connsiteY4" fmla="*/ 33912 h 33912"/>
                          <a:gd name="connsiteX5" fmla="*/ 196 w 15780"/>
                          <a:gd name="connsiteY5" fmla="*/ 589 h 33912"/>
                          <a:gd name="connsiteX0" fmla="*/ 196 w 15798"/>
                          <a:gd name="connsiteY0" fmla="*/ 589 h 33912"/>
                          <a:gd name="connsiteX1" fmla="*/ 15316 w 15798"/>
                          <a:gd name="connsiteY1" fmla="*/ 0 h 33912"/>
                          <a:gd name="connsiteX2" fmla="*/ 11092 w 15798"/>
                          <a:gd name="connsiteY2" fmla="*/ 18715 h 33912"/>
                          <a:gd name="connsiteX3" fmla="*/ 5731 w 15798"/>
                          <a:gd name="connsiteY3" fmla="*/ 18117 h 33912"/>
                          <a:gd name="connsiteX4" fmla="*/ 0 w 15798"/>
                          <a:gd name="connsiteY4" fmla="*/ 33912 h 33912"/>
                          <a:gd name="connsiteX5" fmla="*/ 196 w 15798"/>
                          <a:gd name="connsiteY5" fmla="*/ 589 h 33912"/>
                          <a:gd name="connsiteX0" fmla="*/ 196 w 16198"/>
                          <a:gd name="connsiteY0" fmla="*/ 589 h 33912"/>
                          <a:gd name="connsiteX1" fmla="*/ 15754 w 16198"/>
                          <a:gd name="connsiteY1" fmla="*/ 0 h 33912"/>
                          <a:gd name="connsiteX2" fmla="*/ 11092 w 16198"/>
                          <a:gd name="connsiteY2" fmla="*/ 18715 h 33912"/>
                          <a:gd name="connsiteX3" fmla="*/ 5731 w 16198"/>
                          <a:gd name="connsiteY3" fmla="*/ 18117 h 33912"/>
                          <a:gd name="connsiteX4" fmla="*/ 0 w 16198"/>
                          <a:gd name="connsiteY4" fmla="*/ 33912 h 33912"/>
                          <a:gd name="connsiteX5" fmla="*/ 196 w 16198"/>
                          <a:gd name="connsiteY5" fmla="*/ 589 h 33912"/>
                          <a:gd name="connsiteX0" fmla="*/ 196 w 16875"/>
                          <a:gd name="connsiteY0" fmla="*/ 589 h 37712"/>
                          <a:gd name="connsiteX1" fmla="*/ 15754 w 16875"/>
                          <a:gd name="connsiteY1" fmla="*/ 0 h 37712"/>
                          <a:gd name="connsiteX2" fmla="*/ 15179 w 16875"/>
                          <a:gd name="connsiteY2" fmla="*/ 37419 h 37712"/>
                          <a:gd name="connsiteX3" fmla="*/ 11092 w 16875"/>
                          <a:gd name="connsiteY3" fmla="*/ 18715 h 37712"/>
                          <a:gd name="connsiteX4" fmla="*/ 5731 w 16875"/>
                          <a:gd name="connsiteY4" fmla="*/ 18117 h 37712"/>
                          <a:gd name="connsiteX5" fmla="*/ 0 w 16875"/>
                          <a:gd name="connsiteY5" fmla="*/ 33912 h 37712"/>
                          <a:gd name="connsiteX6" fmla="*/ 196 w 16875"/>
                          <a:gd name="connsiteY6" fmla="*/ 589 h 37712"/>
                          <a:gd name="connsiteX0" fmla="*/ 100 w 16779"/>
                          <a:gd name="connsiteY0" fmla="*/ 589 h 37712"/>
                          <a:gd name="connsiteX1" fmla="*/ 15658 w 16779"/>
                          <a:gd name="connsiteY1" fmla="*/ 0 h 37712"/>
                          <a:gd name="connsiteX2" fmla="*/ 15083 w 16779"/>
                          <a:gd name="connsiteY2" fmla="*/ 37419 h 37712"/>
                          <a:gd name="connsiteX3" fmla="*/ 10996 w 16779"/>
                          <a:gd name="connsiteY3" fmla="*/ 18715 h 37712"/>
                          <a:gd name="connsiteX4" fmla="*/ 5635 w 16779"/>
                          <a:gd name="connsiteY4" fmla="*/ 18117 h 37712"/>
                          <a:gd name="connsiteX5" fmla="*/ 0 w 16779"/>
                          <a:gd name="connsiteY5" fmla="*/ 33912 h 37712"/>
                          <a:gd name="connsiteX6" fmla="*/ 100 w 16779"/>
                          <a:gd name="connsiteY6" fmla="*/ 589 h 37712"/>
                          <a:gd name="connsiteX0" fmla="*/ 100 w 16879"/>
                          <a:gd name="connsiteY0" fmla="*/ 589 h 37423"/>
                          <a:gd name="connsiteX1" fmla="*/ 15658 w 16879"/>
                          <a:gd name="connsiteY1" fmla="*/ 0 h 37423"/>
                          <a:gd name="connsiteX2" fmla="*/ 15439 w 16879"/>
                          <a:gd name="connsiteY2" fmla="*/ 37127 h 37423"/>
                          <a:gd name="connsiteX3" fmla="*/ 10996 w 16879"/>
                          <a:gd name="connsiteY3" fmla="*/ 18715 h 37423"/>
                          <a:gd name="connsiteX4" fmla="*/ 5635 w 16879"/>
                          <a:gd name="connsiteY4" fmla="*/ 18117 h 37423"/>
                          <a:gd name="connsiteX5" fmla="*/ 0 w 16879"/>
                          <a:gd name="connsiteY5" fmla="*/ 33912 h 37423"/>
                          <a:gd name="connsiteX6" fmla="*/ 100 w 16879"/>
                          <a:gd name="connsiteY6" fmla="*/ 589 h 37423"/>
                          <a:gd name="connsiteX0" fmla="*/ 100 w 16753"/>
                          <a:gd name="connsiteY0" fmla="*/ 589 h 37423"/>
                          <a:gd name="connsiteX1" fmla="*/ 15658 w 16753"/>
                          <a:gd name="connsiteY1" fmla="*/ 0 h 37423"/>
                          <a:gd name="connsiteX2" fmla="*/ 15439 w 16753"/>
                          <a:gd name="connsiteY2" fmla="*/ 37127 h 37423"/>
                          <a:gd name="connsiteX3" fmla="*/ 10996 w 16753"/>
                          <a:gd name="connsiteY3" fmla="*/ 18715 h 37423"/>
                          <a:gd name="connsiteX4" fmla="*/ 5635 w 16753"/>
                          <a:gd name="connsiteY4" fmla="*/ 18117 h 37423"/>
                          <a:gd name="connsiteX5" fmla="*/ 0 w 16753"/>
                          <a:gd name="connsiteY5" fmla="*/ 33912 h 37423"/>
                          <a:gd name="connsiteX6" fmla="*/ 100 w 16753"/>
                          <a:gd name="connsiteY6" fmla="*/ 589 h 37423"/>
                          <a:gd name="connsiteX0" fmla="*/ 100 w 15660"/>
                          <a:gd name="connsiteY0" fmla="*/ 589 h 37423"/>
                          <a:gd name="connsiteX1" fmla="*/ 15658 w 15660"/>
                          <a:gd name="connsiteY1" fmla="*/ 0 h 37423"/>
                          <a:gd name="connsiteX2" fmla="*/ 15439 w 15660"/>
                          <a:gd name="connsiteY2" fmla="*/ 37127 h 37423"/>
                          <a:gd name="connsiteX3" fmla="*/ 10996 w 15660"/>
                          <a:gd name="connsiteY3" fmla="*/ 18715 h 37423"/>
                          <a:gd name="connsiteX4" fmla="*/ 5635 w 15660"/>
                          <a:gd name="connsiteY4" fmla="*/ 18117 h 37423"/>
                          <a:gd name="connsiteX5" fmla="*/ 0 w 15660"/>
                          <a:gd name="connsiteY5" fmla="*/ 33912 h 37423"/>
                          <a:gd name="connsiteX6" fmla="*/ 100 w 15660"/>
                          <a:gd name="connsiteY6" fmla="*/ 589 h 37423"/>
                          <a:gd name="connsiteX0" fmla="*/ 100 w 15737"/>
                          <a:gd name="connsiteY0" fmla="*/ 589 h 37423"/>
                          <a:gd name="connsiteX1" fmla="*/ 15658 w 15737"/>
                          <a:gd name="connsiteY1" fmla="*/ 0 h 37423"/>
                          <a:gd name="connsiteX2" fmla="*/ 15617 w 15737"/>
                          <a:gd name="connsiteY2" fmla="*/ 37127 h 37423"/>
                          <a:gd name="connsiteX3" fmla="*/ 10996 w 15737"/>
                          <a:gd name="connsiteY3" fmla="*/ 18715 h 37423"/>
                          <a:gd name="connsiteX4" fmla="*/ 5635 w 15737"/>
                          <a:gd name="connsiteY4" fmla="*/ 18117 h 37423"/>
                          <a:gd name="connsiteX5" fmla="*/ 0 w 15737"/>
                          <a:gd name="connsiteY5" fmla="*/ 33912 h 37423"/>
                          <a:gd name="connsiteX6" fmla="*/ 100 w 15737"/>
                          <a:gd name="connsiteY6" fmla="*/ 589 h 37423"/>
                          <a:gd name="connsiteX0" fmla="*/ 100 w 15658"/>
                          <a:gd name="connsiteY0" fmla="*/ 589 h 37423"/>
                          <a:gd name="connsiteX1" fmla="*/ 15658 w 15658"/>
                          <a:gd name="connsiteY1" fmla="*/ 0 h 37423"/>
                          <a:gd name="connsiteX2" fmla="*/ 15617 w 15658"/>
                          <a:gd name="connsiteY2" fmla="*/ 37127 h 37423"/>
                          <a:gd name="connsiteX3" fmla="*/ 10996 w 15658"/>
                          <a:gd name="connsiteY3" fmla="*/ 18715 h 37423"/>
                          <a:gd name="connsiteX4" fmla="*/ 5635 w 15658"/>
                          <a:gd name="connsiteY4" fmla="*/ 18117 h 37423"/>
                          <a:gd name="connsiteX5" fmla="*/ 0 w 15658"/>
                          <a:gd name="connsiteY5" fmla="*/ 33912 h 37423"/>
                          <a:gd name="connsiteX6" fmla="*/ 100 w 15658"/>
                          <a:gd name="connsiteY6" fmla="*/ 589 h 37423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1640 w 15658"/>
                          <a:gd name="connsiteY3" fmla="*/ 16193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1448 w 15658"/>
                          <a:gd name="connsiteY3" fmla="*/ 17339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1325 w 15658"/>
                          <a:gd name="connsiteY3" fmla="*/ 16193 h 37127"/>
                          <a:gd name="connsiteX4" fmla="*/ 5114 w 15658"/>
                          <a:gd name="connsiteY4" fmla="*/ 12386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5658" h="37127">
                            <a:moveTo>
                              <a:pt x="100" y="589"/>
                            </a:moveTo>
                            <a:lnTo>
                              <a:pt x="15658" y="0"/>
                            </a:lnTo>
                            <a:cubicBezTo>
                              <a:pt x="15662" y="6916"/>
                              <a:pt x="15641" y="17940"/>
                              <a:pt x="15617" y="37127"/>
                            </a:cubicBezTo>
                            <a:cubicBezTo>
                              <a:pt x="14799" y="36740"/>
                              <a:pt x="13106" y="4116"/>
                              <a:pt x="11325" y="16193"/>
                            </a:cubicBezTo>
                            <a:cubicBezTo>
                              <a:pt x="9624" y="25883"/>
                              <a:pt x="7179" y="30820"/>
                              <a:pt x="5114" y="12386"/>
                            </a:cubicBezTo>
                            <a:cubicBezTo>
                              <a:pt x="2086" y="-1375"/>
                              <a:pt x="3100" y="21923"/>
                              <a:pt x="0" y="33912"/>
                            </a:cubicBezTo>
                            <a:cubicBezTo>
                              <a:pt x="142" y="29135"/>
                              <a:pt x="-42" y="5366"/>
                              <a:pt x="100" y="589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3574A" id="Diagrama de flujo: documento 1" o:spid="_x0000_s1026" style="position:absolute;margin-left:-161.45pt;margin-top:-54.05pt;width:715.6pt;height:101.45pt;flip:y;z-index:251659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658,3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" path="m100,589l15658,v4,6916,-17,17940,-41,37127c14799,36740,13106,4116,11325,16193,9624,25883,7179,30820,5114,12386,2086,-1375,3100,21923,,33912,142,29135,-42,5366,100,589xe" fillcolor="#44546a [3215]" stroked="f" strokeweight="1pt">
              <v:stroke joinstyle="miter"/>
              <v:path arrowok="t" o:connecttype="custom" o:connectlocs="58041,20435;9088106,0;9064309,1288112;6573177,561812;2968232,429729;0,1176568;58041,20435" o:connectangles="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6" behindDoc="0" locked="0" layoutInCell="1" allowOverlap="1" wp14:anchorId="3975F8D0" wp14:editId="7DD7098B">
              <wp:simplePos x="0" y="0"/>
              <wp:positionH relativeFrom="margin">
                <wp:posOffset>-2008615</wp:posOffset>
              </wp:positionH>
              <wp:positionV relativeFrom="paragraph">
                <wp:posOffset>-565205</wp:posOffset>
              </wp:positionV>
              <wp:extent cx="9088106" cy="1288112"/>
              <wp:effectExtent l="0" t="0" r="18415" b="7620"/>
              <wp:wrapNone/>
              <wp:docPr id="6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88106" cy="1288112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8704"/>
                          <a:gd name="connsiteX1" fmla="*/ 22504 w 22504"/>
                          <a:gd name="connsiteY1" fmla="*/ 0 h 28704"/>
                          <a:gd name="connsiteX2" fmla="*/ 9340 w 22504"/>
                          <a:gd name="connsiteY2" fmla="*/ 28038 h 28704"/>
                          <a:gd name="connsiteX3" fmla="*/ 0 w 22504"/>
                          <a:gd name="connsiteY3" fmla="*/ 26310 h 28704"/>
                          <a:gd name="connsiteX4" fmla="*/ 904 w 22504"/>
                          <a:gd name="connsiteY4" fmla="*/ 0 h 28704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2 w 22504"/>
                          <a:gd name="connsiteY2" fmla="*/ 1373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14 w 22504"/>
                          <a:gd name="connsiteY2" fmla="*/ 1752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22 w 22504"/>
                          <a:gd name="connsiteY2" fmla="*/ 1519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787"/>
                          <a:gd name="connsiteY0" fmla="*/ 0 h 26310"/>
                          <a:gd name="connsiteX1" fmla="*/ 22787 w 22787"/>
                          <a:gd name="connsiteY1" fmla="*/ 9054 h 26310"/>
                          <a:gd name="connsiteX2" fmla="*/ 8122 w 22787"/>
                          <a:gd name="connsiteY2" fmla="*/ 15191 h 26310"/>
                          <a:gd name="connsiteX3" fmla="*/ 0 w 22787"/>
                          <a:gd name="connsiteY3" fmla="*/ 26310 h 26310"/>
                          <a:gd name="connsiteX4" fmla="*/ 904 w 2278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8122 w 14427"/>
                          <a:gd name="connsiteY2" fmla="*/ 15191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83 w 14427"/>
                          <a:gd name="connsiteY2" fmla="*/ 18404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57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761"/>
                          <a:gd name="connsiteY0" fmla="*/ 0 h 26310"/>
                          <a:gd name="connsiteX1" fmla="*/ 14761 w 14761"/>
                          <a:gd name="connsiteY1" fmla="*/ 6426 h 26310"/>
                          <a:gd name="connsiteX2" fmla="*/ 6012 w 14761"/>
                          <a:gd name="connsiteY2" fmla="*/ 14023 h 26310"/>
                          <a:gd name="connsiteX3" fmla="*/ 0 w 14761"/>
                          <a:gd name="connsiteY3" fmla="*/ 26310 h 26310"/>
                          <a:gd name="connsiteX4" fmla="*/ 904 w 14761"/>
                          <a:gd name="connsiteY4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09"/>
                          <a:gd name="connsiteY0" fmla="*/ 0 h 26310"/>
                          <a:gd name="connsiteX1" fmla="*/ 14761 w 15109"/>
                          <a:gd name="connsiteY1" fmla="*/ 6426 h 26310"/>
                          <a:gd name="connsiteX2" fmla="*/ 10093 w 15109"/>
                          <a:gd name="connsiteY2" fmla="*/ 9930 h 26310"/>
                          <a:gd name="connsiteX3" fmla="*/ 6012 w 15109"/>
                          <a:gd name="connsiteY3" fmla="*/ 14023 h 26310"/>
                          <a:gd name="connsiteX4" fmla="*/ 0 w 15109"/>
                          <a:gd name="connsiteY4" fmla="*/ 26310 h 26310"/>
                          <a:gd name="connsiteX5" fmla="*/ 904 w 15109"/>
                          <a:gd name="connsiteY5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28"/>
                          <a:gd name="connsiteY0" fmla="*/ 0 h 26310"/>
                          <a:gd name="connsiteX1" fmla="*/ 14761 w 14828"/>
                          <a:gd name="connsiteY1" fmla="*/ 6426 h 26310"/>
                          <a:gd name="connsiteX2" fmla="*/ 5708 w 14828"/>
                          <a:gd name="connsiteY2" fmla="*/ 15191 h 26310"/>
                          <a:gd name="connsiteX3" fmla="*/ 0 w 14828"/>
                          <a:gd name="connsiteY3" fmla="*/ 26310 h 26310"/>
                          <a:gd name="connsiteX4" fmla="*/ 904 w 14828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109 w 14829"/>
                          <a:gd name="connsiteY0" fmla="*/ 0 h 28939"/>
                          <a:gd name="connsiteX1" fmla="*/ 14761 w 14829"/>
                          <a:gd name="connsiteY1" fmla="*/ 9055 h 28939"/>
                          <a:gd name="connsiteX2" fmla="*/ 5844 w 14829"/>
                          <a:gd name="connsiteY2" fmla="*/ 17236 h 28939"/>
                          <a:gd name="connsiteX3" fmla="*/ 0 w 14829"/>
                          <a:gd name="connsiteY3" fmla="*/ 28939 h 28939"/>
                          <a:gd name="connsiteX4" fmla="*/ 109 w 14829"/>
                          <a:gd name="connsiteY4" fmla="*/ 0 h 28939"/>
                          <a:gd name="connsiteX0" fmla="*/ 109 w 14853"/>
                          <a:gd name="connsiteY0" fmla="*/ 0 h 28939"/>
                          <a:gd name="connsiteX1" fmla="*/ 14761 w 14853"/>
                          <a:gd name="connsiteY1" fmla="*/ 9055 h 28939"/>
                          <a:gd name="connsiteX2" fmla="*/ 7887 w 14853"/>
                          <a:gd name="connsiteY2" fmla="*/ 15775 h 28939"/>
                          <a:gd name="connsiteX3" fmla="*/ 0 w 14853"/>
                          <a:gd name="connsiteY3" fmla="*/ 28939 h 28939"/>
                          <a:gd name="connsiteX4" fmla="*/ 109 w 14853"/>
                          <a:gd name="connsiteY4" fmla="*/ 0 h 28939"/>
                          <a:gd name="connsiteX0" fmla="*/ 109 w 14833"/>
                          <a:gd name="connsiteY0" fmla="*/ 0 h 28939"/>
                          <a:gd name="connsiteX1" fmla="*/ 14761 w 14833"/>
                          <a:gd name="connsiteY1" fmla="*/ 9055 h 28939"/>
                          <a:gd name="connsiteX2" fmla="*/ 6239 w 14833"/>
                          <a:gd name="connsiteY2" fmla="*/ 16359 h 28939"/>
                          <a:gd name="connsiteX3" fmla="*/ 0 w 14833"/>
                          <a:gd name="connsiteY3" fmla="*/ 28939 h 28939"/>
                          <a:gd name="connsiteX4" fmla="*/ 109 w 14833"/>
                          <a:gd name="connsiteY4" fmla="*/ 0 h 28939"/>
                          <a:gd name="connsiteX0" fmla="*/ 109 w 15175"/>
                          <a:gd name="connsiteY0" fmla="*/ 0 h 28939"/>
                          <a:gd name="connsiteX1" fmla="*/ 14761 w 15175"/>
                          <a:gd name="connsiteY1" fmla="*/ 9055 h 28939"/>
                          <a:gd name="connsiteX2" fmla="*/ 10745 w 15175"/>
                          <a:gd name="connsiteY2" fmla="*/ 14327 h 28939"/>
                          <a:gd name="connsiteX3" fmla="*/ 6239 w 15175"/>
                          <a:gd name="connsiteY3" fmla="*/ 16359 h 28939"/>
                          <a:gd name="connsiteX4" fmla="*/ 0 w 15175"/>
                          <a:gd name="connsiteY4" fmla="*/ 28939 h 28939"/>
                          <a:gd name="connsiteX5" fmla="*/ 109 w 15175"/>
                          <a:gd name="connsiteY5" fmla="*/ 0 h 28939"/>
                          <a:gd name="connsiteX0" fmla="*/ 109 w 15184"/>
                          <a:gd name="connsiteY0" fmla="*/ 0 h 28939"/>
                          <a:gd name="connsiteX1" fmla="*/ 14761 w 15184"/>
                          <a:gd name="connsiteY1" fmla="*/ 9055 h 28939"/>
                          <a:gd name="connsiteX2" fmla="*/ 10868 w 15184"/>
                          <a:gd name="connsiteY2" fmla="*/ 18126 h 28939"/>
                          <a:gd name="connsiteX3" fmla="*/ 6239 w 15184"/>
                          <a:gd name="connsiteY3" fmla="*/ 16359 h 28939"/>
                          <a:gd name="connsiteX4" fmla="*/ 0 w 15184"/>
                          <a:gd name="connsiteY4" fmla="*/ 28939 h 28939"/>
                          <a:gd name="connsiteX5" fmla="*/ 109 w 15184"/>
                          <a:gd name="connsiteY5" fmla="*/ 0 h 28939"/>
                          <a:gd name="connsiteX0" fmla="*/ 109 w 15229"/>
                          <a:gd name="connsiteY0" fmla="*/ 0 h 28939"/>
                          <a:gd name="connsiteX1" fmla="*/ 14761 w 15229"/>
                          <a:gd name="connsiteY1" fmla="*/ 9055 h 28939"/>
                          <a:gd name="connsiteX2" fmla="*/ 10868 w 15229"/>
                          <a:gd name="connsiteY2" fmla="*/ 18126 h 28939"/>
                          <a:gd name="connsiteX3" fmla="*/ 6239 w 15229"/>
                          <a:gd name="connsiteY3" fmla="*/ 16359 h 28939"/>
                          <a:gd name="connsiteX4" fmla="*/ 0 w 15229"/>
                          <a:gd name="connsiteY4" fmla="*/ 28939 h 28939"/>
                          <a:gd name="connsiteX5" fmla="*/ 109 w 15229"/>
                          <a:gd name="connsiteY5" fmla="*/ 0 h 28939"/>
                          <a:gd name="connsiteX0" fmla="*/ 109 w 15229"/>
                          <a:gd name="connsiteY0" fmla="*/ 0 h 28939"/>
                          <a:gd name="connsiteX1" fmla="*/ 14761 w 15229"/>
                          <a:gd name="connsiteY1" fmla="*/ 9055 h 28939"/>
                          <a:gd name="connsiteX2" fmla="*/ 10868 w 15229"/>
                          <a:gd name="connsiteY2" fmla="*/ 18126 h 28939"/>
                          <a:gd name="connsiteX3" fmla="*/ 6239 w 15229"/>
                          <a:gd name="connsiteY3" fmla="*/ 16359 h 28939"/>
                          <a:gd name="connsiteX4" fmla="*/ 0 w 15229"/>
                          <a:gd name="connsiteY4" fmla="*/ 28939 h 28939"/>
                          <a:gd name="connsiteX5" fmla="*/ 109 w 15229"/>
                          <a:gd name="connsiteY5" fmla="*/ 0 h 28939"/>
                          <a:gd name="connsiteX0" fmla="*/ 109 w 15658"/>
                          <a:gd name="connsiteY0" fmla="*/ 589 h 29528"/>
                          <a:gd name="connsiteX1" fmla="*/ 15229 w 15658"/>
                          <a:gd name="connsiteY1" fmla="*/ 0 h 29528"/>
                          <a:gd name="connsiteX2" fmla="*/ 10868 w 15658"/>
                          <a:gd name="connsiteY2" fmla="*/ 18715 h 29528"/>
                          <a:gd name="connsiteX3" fmla="*/ 6239 w 15658"/>
                          <a:gd name="connsiteY3" fmla="*/ 16948 h 29528"/>
                          <a:gd name="connsiteX4" fmla="*/ 0 w 15658"/>
                          <a:gd name="connsiteY4" fmla="*/ 29528 h 29528"/>
                          <a:gd name="connsiteX5" fmla="*/ 109 w 15658"/>
                          <a:gd name="connsiteY5" fmla="*/ 589 h 29528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6326 w 15745"/>
                          <a:gd name="connsiteY3" fmla="*/ 1694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4699 w 15745"/>
                          <a:gd name="connsiteY3" fmla="*/ 19578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18715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25437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45"/>
                          <a:gd name="connsiteY0" fmla="*/ 589 h 33912"/>
                          <a:gd name="connsiteX1" fmla="*/ 15316 w 15745"/>
                          <a:gd name="connsiteY1" fmla="*/ 0 h 33912"/>
                          <a:gd name="connsiteX2" fmla="*/ 10955 w 15745"/>
                          <a:gd name="connsiteY2" fmla="*/ 25437 h 33912"/>
                          <a:gd name="connsiteX3" fmla="*/ 5306 w 15745"/>
                          <a:gd name="connsiteY3" fmla="*/ 18701 h 33912"/>
                          <a:gd name="connsiteX4" fmla="*/ 0 w 15745"/>
                          <a:gd name="connsiteY4" fmla="*/ 33912 h 33912"/>
                          <a:gd name="connsiteX5" fmla="*/ 196 w 15745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306 w 15768"/>
                          <a:gd name="connsiteY3" fmla="*/ 18701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306 w 15768"/>
                          <a:gd name="connsiteY3" fmla="*/ 18701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68"/>
                          <a:gd name="connsiteY0" fmla="*/ 589 h 33912"/>
                          <a:gd name="connsiteX1" fmla="*/ 15316 w 15768"/>
                          <a:gd name="connsiteY1" fmla="*/ 0 h 33912"/>
                          <a:gd name="connsiteX2" fmla="*/ 10955 w 15768"/>
                          <a:gd name="connsiteY2" fmla="*/ 25437 h 33912"/>
                          <a:gd name="connsiteX3" fmla="*/ 5731 w 15768"/>
                          <a:gd name="connsiteY3" fmla="*/ 18117 h 33912"/>
                          <a:gd name="connsiteX4" fmla="*/ 0 w 15768"/>
                          <a:gd name="connsiteY4" fmla="*/ 33912 h 33912"/>
                          <a:gd name="connsiteX5" fmla="*/ 196 w 15768"/>
                          <a:gd name="connsiteY5" fmla="*/ 589 h 33912"/>
                          <a:gd name="connsiteX0" fmla="*/ 196 w 15780"/>
                          <a:gd name="connsiteY0" fmla="*/ 589 h 33912"/>
                          <a:gd name="connsiteX1" fmla="*/ 15316 w 15780"/>
                          <a:gd name="connsiteY1" fmla="*/ 0 h 33912"/>
                          <a:gd name="connsiteX2" fmla="*/ 11092 w 15780"/>
                          <a:gd name="connsiteY2" fmla="*/ 18715 h 33912"/>
                          <a:gd name="connsiteX3" fmla="*/ 5731 w 15780"/>
                          <a:gd name="connsiteY3" fmla="*/ 18117 h 33912"/>
                          <a:gd name="connsiteX4" fmla="*/ 0 w 15780"/>
                          <a:gd name="connsiteY4" fmla="*/ 33912 h 33912"/>
                          <a:gd name="connsiteX5" fmla="*/ 196 w 15780"/>
                          <a:gd name="connsiteY5" fmla="*/ 589 h 33912"/>
                          <a:gd name="connsiteX0" fmla="*/ 196 w 15780"/>
                          <a:gd name="connsiteY0" fmla="*/ 589 h 33912"/>
                          <a:gd name="connsiteX1" fmla="*/ 15316 w 15780"/>
                          <a:gd name="connsiteY1" fmla="*/ 0 h 33912"/>
                          <a:gd name="connsiteX2" fmla="*/ 11092 w 15780"/>
                          <a:gd name="connsiteY2" fmla="*/ 18715 h 33912"/>
                          <a:gd name="connsiteX3" fmla="*/ 5731 w 15780"/>
                          <a:gd name="connsiteY3" fmla="*/ 18117 h 33912"/>
                          <a:gd name="connsiteX4" fmla="*/ 0 w 15780"/>
                          <a:gd name="connsiteY4" fmla="*/ 33912 h 33912"/>
                          <a:gd name="connsiteX5" fmla="*/ 196 w 15780"/>
                          <a:gd name="connsiteY5" fmla="*/ 589 h 33912"/>
                          <a:gd name="connsiteX0" fmla="*/ 196 w 15798"/>
                          <a:gd name="connsiteY0" fmla="*/ 589 h 33912"/>
                          <a:gd name="connsiteX1" fmla="*/ 15316 w 15798"/>
                          <a:gd name="connsiteY1" fmla="*/ 0 h 33912"/>
                          <a:gd name="connsiteX2" fmla="*/ 11092 w 15798"/>
                          <a:gd name="connsiteY2" fmla="*/ 18715 h 33912"/>
                          <a:gd name="connsiteX3" fmla="*/ 5731 w 15798"/>
                          <a:gd name="connsiteY3" fmla="*/ 18117 h 33912"/>
                          <a:gd name="connsiteX4" fmla="*/ 0 w 15798"/>
                          <a:gd name="connsiteY4" fmla="*/ 33912 h 33912"/>
                          <a:gd name="connsiteX5" fmla="*/ 196 w 15798"/>
                          <a:gd name="connsiteY5" fmla="*/ 589 h 33912"/>
                          <a:gd name="connsiteX0" fmla="*/ 196 w 16198"/>
                          <a:gd name="connsiteY0" fmla="*/ 589 h 33912"/>
                          <a:gd name="connsiteX1" fmla="*/ 15754 w 16198"/>
                          <a:gd name="connsiteY1" fmla="*/ 0 h 33912"/>
                          <a:gd name="connsiteX2" fmla="*/ 11092 w 16198"/>
                          <a:gd name="connsiteY2" fmla="*/ 18715 h 33912"/>
                          <a:gd name="connsiteX3" fmla="*/ 5731 w 16198"/>
                          <a:gd name="connsiteY3" fmla="*/ 18117 h 33912"/>
                          <a:gd name="connsiteX4" fmla="*/ 0 w 16198"/>
                          <a:gd name="connsiteY4" fmla="*/ 33912 h 33912"/>
                          <a:gd name="connsiteX5" fmla="*/ 196 w 16198"/>
                          <a:gd name="connsiteY5" fmla="*/ 589 h 33912"/>
                          <a:gd name="connsiteX0" fmla="*/ 196 w 16875"/>
                          <a:gd name="connsiteY0" fmla="*/ 589 h 37712"/>
                          <a:gd name="connsiteX1" fmla="*/ 15754 w 16875"/>
                          <a:gd name="connsiteY1" fmla="*/ 0 h 37712"/>
                          <a:gd name="connsiteX2" fmla="*/ 15179 w 16875"/>
                          <a:gd name="connsiteY2" fmla="*/ 37419 h 37712"/>
                          <a:gd name="connsiteX3" fmla="*/ 11092 w 16875"/>
                          <a:gd name="connsiteY3" fmla="*/ 18715 h 37712"/>
                          <a:gd name="connsiteX4" fmla="*/ 5731 w 16875"/>
                          <a:gd name="connsiteY4" fmla="*/ 18117 h 37712"/>
                          <a:gd name="connsiteX5" fmla="*/ 0 w 16875"/>
                          <a:gd name="connsiteY5" fmla="*/ 33912 h 37712"/>
                          <a:gd name="connsiteX6" fmla="*/ 196 w 16875"/>
                          <a:gd name="connsiteY6" fmla="*/ 589 h 37712"/>
                          <a:gd name="connsiteX0" fmla="*/ 100 w 16779"/>
                          <a:gd name="connsiteY0" fmla="*/ 589 h 37712"/>
                          <a:gd name="connsiteX1" fmla="*/ 15658 w 16779"/>
                          <a:gd name="connsiteY1" fmla="*/ 0 h 37712"/>
                          <a:gd name="connsiteX2" fmla="*/ 15083 w 16779"/>
                          <a:gd name="connsiteY2" fmla="*/ 37419 h 37712"/>
                          <a:gd name="connsiteX3" fmla="*/ 10996 w 16779"/>
                          <a:gd name="connsiteY3" fmla="*/ 18715 h 37712"/>
                          <a:gd name="connsiteX4" fmla="*/ 5635 w 16779"/>
                          <a:gd name="connsiteY4" fmla="*/ 18117 h 37712"/>
                          <a:gd name="connsiteX5" fmla="*/ 0 w 16779"/>
                          <a:gd name="connsiteY5" fmla="*/ 33912 h 37712"/>
                          <a:gd name="connsiteX6" fmla="*/ 100 w 16779"/>
                          <a:gd name="connsiteY6" fmla="*/ 589 h 37712"/>
                          <a:gd name="connsiteX0" fmla="*/ 100 w 16879"/>
                          <a:gd name="connsiteY0" fmla="*/ 589 h 37423"/>
                          <a:gd name="connsiteX1" fmla="*/ 15658 w 16879"/>
                          <a:gd name="connsiteY1" fmla="*/ 0 h 37423"/>
                          <a:gd name="connsiteX2" fmla="*/ 15439 w 16879"/>
                          <a:gd name="connsiteY2" fmla="*/ 37127 h 37423"/>
                          <a:gd name="connsiteX3" fmla="*/ 10996 w 16879"/>
                          <a:gd name="connsiteY3" fmla="*/ 18715 h 37423"/>
                          <a:gd name="connsiteX4" fmla="*/ 5635 w 16879"/>
                          <a:gd name="connsiteY4" fmla="*/ 18117 h 37423"/>
                          <a:gd name="connsiteX5" fmla="*/ 0 w 16879"/>
                          <a:gd name="connsiteY5" fmla="*/ 33912 h 37423"/>
                          <a:gd name="connsiteX6" fmla="*/ 100 w 16879"/>
                          <a:gd name="connsiteY6" fmla="*/ 589 h 37423"/>
                          <a:gd name="connsiteX0" fmla="*/ 100 w 16753"/>
                          <a:gd name="connsiteY0" fmla="*/ 589 h 37423"/>
                          <a:gd name="connsiteX1" fmla="*/ 15658 w 16753"/>
                          <a:gd name="connsiteY1" fmla="*/ 0 h 37423"/>
                          <a:gd name="connsiteX2" fmla="*/ 15439 w 16753"/>
                          <a:gd name="connsiteY2" fmla="*/ 37127 h 37423"/>
                          <a:gd name="connsiteX3" fmla="*/ 10996 w 16753"/>
                          <a:gd name="connsiteY3" fmla="*/ 18715 h 37423"/>
                          <a:gd name="connsiteX4" fmla="*/ 5635 w 16753"/>
                          <a:gd name="connsiteY4" fmla="*/ 18117 h 37423"/>
                          <a:gd name="connsiteX5" fmla="*/ 0 w 16753"/>
                          <a:gd name="connsiteY5" fmla="*/ 33912 h 37423"/>
                          <a:gd name="connsiteX6" fmla="*/ 100 w 16753"/>
                          <a:gd name="connsiteY6" fmla="*/ 589 h 37423"/>
                          <a:gd name="connsiteX0" fmla="*/ 100 w 15660"/>
                          <a:gd name="connsiteY0" fmla="*/ 589 h 37423"/>
                          <a:gd name="connsiteX1" fmla="*/ 15658 w 15660"/>
                          <a:gd name="connsiteY1" fmla="*/ 0 h 37423"/>
                          <a:gd name="connsiteX2" fmla="*/ 15439 w 15660"/>
                          <a:gd name="connsiteY2" fmla="*/ 37127 h 37423"/>
                          <a:gd name="connsiteX3" fmla="*/ 10996 w 15660"/>
                          <a:gd name="connsiteY3" fmla="*/ 18715 h 37423"/>
                          <a:gd name="connsiteX4" fmla="*/ 5635 w 15660"/>
                          <a:gd name="connsiteY4" fmla="*/ 18117 h 37423"/>
                          <a:gd name="connsiteX5" fmla="*/ 0 w 15660"/>
                          <a:gd name="connsiteY5" fmla="*/ 33912 h 37423"/>
                          <a:gd name="connsiteX6" fmla="*/ 100 w 15660"/>
                          <a:gd name="connsiteY6" fmla="*/ 589 h 37423"/>
                          <a:gd name="connsiteX0" fmla="*/ 100 w 15737"/>
                          <a:gd name="connsiteY0" fmla="*/ 589 h 37423"/>
                          <a:gd name="connsiteX1" fmla="*/ 15658 w 15737"/>
                          <a:gd name="connsiteY1" fmla="*/ 0 h 37423"/>
                          <a:gd name="connsiteX2" fmla="*/ 15617 w 15737"/>
                          <a:gd name="connsiteY2" fmla="*/ 37127 h 37423"/>
                          <a:gd name="connsiteX3" fmla="*/ 10996 w 15737"/>
                          <a:gd name="connsiteY3" fmla="*/ 18715 h 37423"/>
                          <a:gd name="connsiteX4" fmla="*/ 5635 w 15737"/>
                          <a:gd name="connsiteY4" fmla="*/ 18117 h 37423"/>
                          <a:gd name="connsiteX5" fmla="*/ 0 w 15737"/>
                          <a:gd name="connsiteY5" fmla="*/ 33912 h 37423"/>
                          <a:gd name="connsiteX6" fmla="*/ 100 w 15737"/>
                          <a:gd name="connsiteY6" fmla="*/ 589 h 37423"/>
                          <a:gd name="connsiteX0" fmla="*/ 100 w 15658"/>
                          <a:gd name="connsiteY0" fmla="*/ 589 h 37423"/>
                          <a:gd name="connsiteX1" fmla="*/ 15658 w 15658"/>
                          <a:gd name="connsiteY1" fmla="*/ 0 h 37423"/>
                          <a:gd name="connsiteX2" fmla="*/ 15617 w 15658"/>
                          <a:gd name="connsiteY2" fmla="*/ 37127 h 37423"/>
                          <a:gd name="connsiteX3" fmla="*/ 10996 w 15658"/>
                          <a:gd name="connsiteY3" fmla="*/ 18715 h 37423"/>
                          <a:gd name="connsiteX4" fmla="*/ 5635 w 15658"/>
                          <a:gd name="connsiteY4" fmla="*/ 18117 h 37423"/>
                          <a:gd name="connsiteX5" fmla="*/ 0 w 15658"/>
                          <a:gd name="connsiteY5" fmla="*/ 33912 h 37423"/>
                          <a:gd name="connsiteX6" fmla="*/ 100 w 15658"/>
                          <a:gd name="connsiteY6" fmla="*/ 589 h 37423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  <a:gd name="connsiteX0" fmla="*/ 100 w 15658"/>
                          <a:gd name="connsiteY0" fmla="*/ 589 h 37127"/>
                          <a:gd name="connsiteX1" fmla="*/ 15658 w 15658"/>
                          <a:gd name="connsiteY1" fmla="*/ 0 h 37127"/>
                          <a:gd name="connsiteX2" fmla="*/ 15617 w 15658"/>
                          <a:gd name="connsiteY2" fmla="*/ 37127 h 37127"/>
                          <a:gd name="connsiteX3" fmla="*/ 10996 w 15658"/>
                          <a:gd name="connsiteY3" fmla="*/ 18715 h 37127"/>
                          <a:gd name="connsiteX4" fmla="*/ 5635 w 15658"/>
                          <a:gd name="connsiteY4" fmla="*/ 18117 h 37127"/>
                          <a:gd name="connsiteX5" fmla="*/ 0 w 15658"/>
                          <a:gd name="connsiteY5" fmla="*/ 33912 h 37127"/>
                          <a:gd name="connsiteX6" fmla="*/ 100 w 15658"/>
                          <a:gd name="connsiteY6" fmla="*/ 589 h 3712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5658" h="37127">
                            <a:moveTo>
                              <a:pt x="100" y="589"/>
                            </a:moveTo>
                            <a:lnTo>
                              <a:pt x="15658" y="0"/>
                            </a:lnTo>
                            <a:cubicBezTo>
                              <a:pt x="15662" y="6916"/>
                              <a:pt x="15641" y="17940"/>
                              <a:pt x="15617" y="37127"/>
                            </a:cubicBezTo>
                            <a:cubicBezTo>
                              <a:pt x="14799" y="36740"/>
                              <a:pt x="12777" y="6638"/>
                              <a:pt x="10996" y="18715"/>
                            </a:cubicBezTo>
                            <a:cubicBezTo>
                              <a:pt x="9295" y="28405"/>
                              <a:pt x="8043" y="33112"/>
                              <a:pt x="5635" y="18117"/>
                            </a:cubicBezTo>
                            <a:cubicBezTo>
                              <a:pt x="2607" y="4356"/>
                              <a:pt x="3100" y="21923"/>
                              <a:pt x="0" y="33912"/>
                            </a:cubicBezTo>
                            <a:cubicBezTo>
                              <a:pt x="142" y="29135"/>
                              <a:pt x="-42" y="5366"/>
                              <a:pt x="100" y="589"/>
                            </a:cubicBez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F8B2FA" id="Diagrama de flujo: documento 1" o:spid="_x0000_s1026" style="position:absolute;margin-left:-158.15pt;margin-top:-44.5pt;width:715.6pt;height:101.45pt;flip:y;z-index:251660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658,3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" path="m100,589l15658,v4,6916,-17,17940,-41,37127c14799,36740,12777,6638,10996,18715,9295,28405,8043,33112,5635,18117,2607,4356,3100,21923,,33912,142,29135,-42,5366,100,589xe" fillcolor="#323e4f [2415]" stroked="f" strokeweight="1pt">
              <v:stroke joinstyle="miter"/>
              <v:path arrowok="t" o:connecttype="custom" o:connectlocs="58041,20435;9088106,0;9064309,1288112;6382221,649312;3270627,628565;0,1176568;58041,20435" o:connectangles="0,0,0,0,0,0,0"/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5D1C" w14:textId="77777777" w:rsidR="00741289" w:rsidRDefault="00741289">
    <w:pPr>
      <w:pStyle w:val="Piedepgina"/>
    </w:pPr>
    <w:r w:rsidRPr="0074128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B8CDF5C" wp14:editId="3661941D">
              <wp:simplePos x="0" y="0"/>
              <wp:positionH relativeFrom="page">
                <wp:posOffset>4566285</wp:posOffset>
              </wp:positionH>
              <wp:positionV relativeFrom="paragraph">
                <wp:posOffset>-480695</wp:posOffset>
              </wp:positionV>
              <wp:extent cx="3996690" cy="1422400"/>
              <wp:effectExtent l="19050" t="0" r="3810" b="6350"/>
              <wp:wrapNone/>
              <wp:docPr id="11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996690" cy="1422400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8704"/>
                          <a:gd name="connsiteX1" fmla="*/ 22504 w 22504"/>
                          <a:gd name="connsiteY1" fmla="*/ 0 h 28704"/>
                          <a:gd name="connsiteX2" fmla="*/ 9340 w 22504"/>
                          <a:gd name="connsiteY2" fmla="*/ 28038 h 28704"/>
                          <a:gd name="connsiteX3" fmla="*/ 0 w 22504"/>
                          <a:gd name="connsiteY3" fmla="*/ 26310 h 28704"/>
                          <a:gd name="connsiteX4" fmla="*/ 904 w 22504"/>
                          <a:gd name="connsiteY4" fmla="*/ 0 h 28704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2 w 22504"/>
                          <a:gd name="connsiteY2" fmla="*/ 1373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14 w 22504"/>
                          <a:gd name="connsiteY2" fmla="*/ 1752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22 w 22504"/>
                          <a:gd name="connsiteY2" fmla="*/ 1519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787"/>
                          <a:gd name="connsiteY0" fmla="*/ 0 h 26310"/>
                          <a:gd name="connsiteX1" fmla="*/ 22787 w 22787"/>
                          <a:gd name="connsiteY1" fmla="*/ 9054 h 26310"/>
                          <a:gd name="connsiteX2" fmla="*/ 8122 w 22787"/>
                          <a:gd name="connsiteY2" fmla="*/ 15191 h 26310"/>
                          <a:gd name="connsiteX3" fmla="*/ 0 w 22787"/>
                          <a:gd name="connsiteY3" fmla="*/ 26310 h 26310"/>
                          <a:gd name="connsiteX4" fmla="*/ 904 w 2278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8122 w 14427"/>
                          <a:gd name="connsiteY2" fmla="*/ 15191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83 w 14427"/>
                          <a:gd name="connsiteY2" fmla="*/ 18404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57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761"/>
                          <a:gd name="connsiteY0" fmla="*/ 0 h 26310"/>
                          <a:gd name="connsiteX1" fmla="*/ 14761 w 14761"/>
                          <a:gd name="connsiteY1" fmla="*/ 6426 h 26310"/>
                          <a:gd name="connsiteX2" fmla="*/ 6012 w 14761"/>
                          <a:gd name="connsiteY2" fmla="*/ 14023 h 26310"/>
                          <a:gd name="connsiteX3" fmla="*/ 0 w 14761"/>
                          <a:gd name="connsiteY3" fmla="*/ 26310 h 26310"/>
                          <a:gd name="connsiteX4" fmla="*/ 904 w 14761"/>
                          <a:gd name="connsiteY4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09"/>
                          <a:gd name="connsiteY0" fmla="*/ 0 h 26310"/>
                          <a:gd name="connsiteX1" fmla="*/ 14761 w 15109"/>
                          <a:gd name="connsiteY1" fmla="*/ 6426 h 26310"/>
                          <a:gd name="connsiteX2" fmla="*/ 10093 w 15109"/>
                          <a:gd name="connsiteY2" fmla="*/ 9930 h 26310"/>
                          <a:gd name="connsiteX3" fmla="*/ 6012 w 15109"/>
                          <a:gd name="connsiteY3" fmla="*/ 14023 h 26310"/>
                          <a:gd name="connsiteX4" fmla="*/ 0 w 15109"/>
                          <a:gd name="connsiteY4" fmla="*/ 26310 h 26310"/>
                          <a:gd name="connsiteX5" fmla="*/ 904 w 15109"/>
                          <a:gd name="connsiteY5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28"/>
                          <a:gd name="connsiteY0" fmla="*/ 0 h 26310"/>
                          <a:gd name="connsiteX1" fmla="*/ 14761 w 14828"/>
                          <a:gd name="connsiteY1" fmla="*/ 6426 h 26310"/>
                          <a:gd name="connsiteX2" fmla="*/ 5708 w 14828"/>
                          <a:gd name="connsiteY2" fmla="*/ 15191 h 26310"/>
                          <a:gd name="connsiteX3" fmla="*/ 0 w 14828"/>
                          <a:gd name="connsiteY3" fmla="*/ 26310 h 26310"/>
                          <a:gd name="connsiteX4" fmla="*/ 904 w 14828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2195"/>
                          <a:gd name="connsiteY0" fmla="*/ 0 h 26310"/>
                          <a:gd name="connsiteX1" fmla="*/ 12092 w 12195"/>
                          <a:gd name="connsiteY1" fmla="*/ 356 h 26310"/>
                          <a:gd name="connsiteX2" fmla="*/ 5844 w 12195"/>
                          <a:gd name="connsiteY2" fmla="*/ 14607 h 26310"/>
                          <a:gd name="connsiteX3" fmla="*/ 0 w 12195"/>
                          <a:gd name="connsiteY3" fmla="*/ 26310 h 26310"/>
                          <a:gd name="connsiteX4" fmla="*/ 904 w 12195"/>
                          <a:gd name="connsiteY4" fmla="*/ 0 h 26310"/>
                          <a:gd name="connsiteX0" fmla="*/ 904 w 12223"/>
                          <a:gd name="connsiteY0" fmla="*/ 0 h 26310"/>
                          <a:gd name="connsiteX1" fmla="*/ 12092 w 12223"/>
                          <a:gd name="connsiteY1" fmla="*/ 356 h 26310"/>
                          <a:gd name="connsiteX2" fmla="*/ 6996 w 12223"/>
                          <a:gd name="connsiteY2" fmla="*/ 11848 h 26310"/>
                          <a:gd name="connsiteX3" fmla="*/ 0 w 12223"/>
                          <a:gd name="connsiteY3" fmla="*/ 26310 h 26310"/>
                          <a:gd name="connsiteX4" fmla="*/ 904 w 12223"/>
                          <a:gd name="connsiteY4" fmla="*/ 0 h 26310"/>
                          <a:gd name="connsiteX0" fmla="*/ 904 w 12223"/>
                          <a:gd name="connsiteY0" fmla="*/ 0 h 26310"/>
                          <a:gd name="connsiteX1" fmla="*/ 12092 w 12223"/>
                          <a:gd name="connsiteY1" fmla="*/ 356 h 26310"/>
                          <a:gd name="connsiteX2" fmla="*/ 6996 w 12223"/>
                          <a:gd name="connsiteY2" fmla="*/ 11848 h 26310"/>
                          <a:gd name="connsiteX3" fmla="*/ 0 w 12223"/>
                          <a:gd name="connsiteY3" fmla="*/ 26310 h 26310"/>
                          <a:gd name="connsiteX4" fmla="*/ 904 w 12223"/>
                          <a:gd name="connsiteY4" fmla="*/ 0 h 26310"/>
                          <a:gd name="connsiteX0" fmla="*/ 904 w 12224"/>
                          <a:gd name="connsiteY0" fmla="*/ 0 h 26310"/>
                          <a:gd name="connsiteX1" fmla="*/ 12092 w 12224"/>
                          <a:gd name="connsiteY1" fmla="*/ 356 h 26310"/>
                          <a:gd name="connsiteX2" fmla="*/ 6996 w 12224"/>
                          <a:gd name="connsiteY2" fmla="*/ 11848 h 26310"/>
                          <a:gd name="connsiteX3" fmla="*/ 0 w 12224"/>
                          <a:gd name="connsiteY3" fmla="*/ 26310 h 26310"/>
                          <a:gd name="connsiteX4" fmla="*/ 904 w 12224"/>
                          <a:gd name="connsiteY4" fmla="*/ 0 h 26310"/>
                          <a:gd name="connsiteX0" fmla="*/ 904 w 12225"/>
                          <a:gd name="connsiteY0" fmla="*/ 0 h 26310"/>
                          <a:gd name="connsiteX1" fmla="*/ 12092 w 12225"/>
                          <a:gd name="connsiteY1" fmla="*/ 356 h 26310"/>
                          <a:gd name="connsiteX2" fmla="*/ 6996 w 12225"/>
                          <a:gd name="connsiteY2" fmla="*/ 11848 h 26310"/>
                          <a:gd name="connsiteX3" fmla="*/ 0 w 12225"/>
                          <a:gd name="connsiteY3" fmla="*/ 26310 h 26310"/>
                          <a:gd name="connsiteX4" fmla="*/ 904 w 12225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202" h="26310">
                            <a:moveTo>
                              <a:pt x="904" y="0"/>
                            </a:moveTo>
                            <a:lnTo>
                              <a:pt x="12092" y="356"/>
                            </a:lnTo>
                            <a:cubicBezTo>
                              <a:pt x="12943" y="2693"/>
                              <a:pt x="8700" y="12829"/>
                              <a:pt x="6146" y="13466"/>
                            </a:cubicBezTo>
                            <a:cubicBezTo>
                              <a:pt x="2462" y="17513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F5176" id="Diagrama de flujo: documento 1" o:spid="_x0000_s1026" style="position:absolute;margin-left:359.55pt;margin-top:-37.85pt;width:314.7pt;height:11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202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" path="m904,l12092,356c12943,2693,8700,12829,6146,13466,2462,17513,3078,24842,,26310,142,21533,762,4777,904,xe" fillcolor="#44546a [3215]" stroked="f" strokeweight="1pt">
              <v:stroke joinstyle="miter"/>
              <v:path arrowok="t" o:connecttype="custom" o:connectlocs="296100,0;3960660,19246;2013084,728014;0,1422400;296100,0" o:connectangles="0,0,0,0,0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9426" w14:textId="77777777" w:rsidR="003C17CB" w:rsidRDefault="003C17C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63C3EC" wp14:editId="755FF2B2">
              <wp:simplePos x="0" y="0"/>
              <wp:positionH relativeFrom="page">
                <wp:posOffset>4097572</wp:posOffset>
              </wp:positionH>
              <wp:positionV relativeFrom="paragraph">
                <wp:posOffset>-296545</wp:posOffset>
              </wp:positionV>
              <wp:extent cx="3997108" cy="1423007"/>
              <wp:effectExtent l="19050" t="0" r="3810" b="6350"/>
              <wp:wrapNone/>
              <wp:docPr id="12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997108" cy="1423007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8704"/>
                          <a:gd name="connsiteX1" fmla="*/ 22504 w 22504"/>
                          <a:gd name="connsiteY1" fmla="*/ 0 h 28704"/>
                          <a:gd name="connsiteX2" fmla="*/ 9340 w 22504"/>
                          <a:gd name="connsiteY2" fmla="*/ 28038 h 28704"/>
                          <a:gd name="connsiteX3" fmla="*/ 0 w 22504"/>
                          <a:gd name="connsiteY3" fmla="*/ 26310 h 28704"/>
                          <a:gd name="connsiteX4" fmla="*/ 904 w 22504"/>
                          <a:gd name="connsiteY4" fmla="*/ 0 h 28704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2 w 22504"/>
                          <a:gd name="connsiteY2" fmla="*/ 1373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14 w 22504"/>
                          <a:gd name="connsiteY2" fmla="*/ 1752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22 w 22504"/>
                          <a:gd name="connsiteY2" fmla="*/ 1519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787"/>
                          <a:gd name="connsiteY0" fmla="*/ 0 h 26310"/>
                          <a:gd name="connsiteX1" fmla="*/ 22787 w 22787"/>
                          <a:gd name="connsiteY1" fmla="*/ 9054 h 26310"/>
                          <a:gd name="connsiteX2" fmla="*/ 8122 w 22787"/>
                          <a:gd name="connsiteY2" fmla="*/ 15191 h 26310"/>
                          <a:gd name="connsiteX3" fmla="*/ 0 w 22787"/>
                          <a:gd name="connsiteY3" fmla="*/ 26310 h 26310"/>
                          <a:gd name="connsiteX4" fmla="*/ 904 w 2278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8122 w 14427"/>
                          <a:gd name="connsiteY2" fmla="*/ 15191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83 w 14427"/>
                          <a:gd name="connsiteY2" fmla="*/ 18404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57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761"/>
                          <a:gd name="connsiteY0" fmla="*/ 0 h 26310"/>
                          <a:gd name="connsiteX1" fmla="*/ 14761 w 14761"/>
                          <a:gd name="connsiteY1" fmla="*/ 6426 h 26310"/>
                          <a:gd name="connsiteX2" fmla="*/ 6012 w 14761"/>
                          <a:gd name="connsiteY2" fmla="*/ 14023 h 26310"/>
                          <a:gd name="connsiteX3" fmla="*/ 0 w 14761"/>
                          <a:gd name="connsiteY3" fmla="*/ 26310 h 26310"/>
                          <a:gd name="connsiteX4" fmla="*/ 904 w 14761"/>
                          <a:gd name="connsiteY4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09"/>
                          <a:gd name="connsiteY0" fmla="*/ 0 h 26310"/>
                          <a:gd name="connsiteX1" fmla="*/ 14761 w 15109"/>
                          <a:gd name="connsiteY1" fmla="*/ 6426 h 26310"/>
                          <a:gd name="connsiteX2" fmla="*/ 10093 w 15109"/>
                          <a:gd name="connsiteY2" fmla="*/ 9930 h 26310"/>
                          <a:gd name="connsiteX3" fmla="*/ 6012 w 15109"/>
                          <a:gd name="connsiteY3" fmla="*/ 14023 h 26310"/>
                          <a:gd name="connsiteX4" fmla="*/ 0 w 15109"/>
                          <a:gd name="connsiteY4" fmla="*/ 26310 h 26310"/>
                          <a:gd name="connsiteX5" fmla="*/ 904 w 15109"/>
                          <a:gd name="connsiteY5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28"/>
                          <a:gd name="connsiteY0" fmla="*/ 0 h 26310"/>
                          <a:gd name="connsiteX1" fmla="*/ 14761 w 14828"/>
                          <a:gd name="connsiteY1" fmla="*/ 6426 h 26310"/>
                          <a:gd name="connsiteX2" fmla="*/ 5708 w 14828"/>
                          <a:gd name="connsiteY2" fmla="*/ 15191 h 26310"/>
                          <a:gd name="connsiteX3" fmla="*/ 0 w 14828"/>
                          <a:gd name="connsiteY3" fmla="*/ 26310 h 26310"/>
                          <a:gd name="connsiteX4" fmla="*/ 904 w 14828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2195"/>
                          <a:gd name="connsiteY0" fmla="*/ 0 h 26310"/>
                          <a:gd name="connsiteX1" fmla="*/ 12092 w 12195"/>
                          <a:gd name="connsiteY1" fmla="*/ 356 h 26310"/>
                          <a:gd name="connsiteX2" fmla="*/ 5844 w 12195"/>
                          <a:gd name="connsiteY2" fmla="*/ 14607 h 26310"/>
                          <a:gd name="connsiteX3" fmla="*/ 0 w 12195"/>
                          <a:gd name="connsiteY3" fmla="*/ 26310 h 26310"/>
                          <a:gd name="connsiteX4" fmla="*/ 904 w 12195"/>
                          <a:gd name="connsiteY4" fmla="*/ 0 h 26310"/>
                          <a:gd name="connsiteX0" fmla="*/ 904 w 12223"/>
                          <a:gd name="connsiteY0" fmla="*/ 0 h 26310"/>
                          <a:gd name="connsiteX1" fmla="*/ 12092 w 12223"/>
                          <a:gd name="connsiteY1" fmla="*/ 356 h 26310"/>
                          <a:gd name="connsiteX2" fmla="*/ 6996 w 12223"/>
                          <a:gd name="connsiteY2" fmla="*/ 11848 h 26310"/>
                          <a:gd name="connsiteX3" fmla="*/ 0 w 12223"/>
                          <a:gd name="connsiteY3" fmla="*/ 26310 h 26310"/>
                          <a:gd name="connsiteX4" fmla="*/ 904 w 12223"/>
                          <a:gd name="connsiteY4" fmla="*/ 0 h 26310"/>
                          <a:gd name="connsiteX0" fmla="*/ 904 w 12223"/>
                          <a:gd name="connsiteY0" fmla="*/ 0 h 26310"/>
                          <a:gd name="connsiteX1" fmla="*/ 12092 w 12223"/>
                          <a:gd name="connsiteY1" fmla="*/ 356 h 26310"/>
                          <a:gd name="connsiteX2" fmla="*/ 6996 w 12223"/>
                          <a:gd name="connsiteY2" fmla="*/ 11848 h 26310"/>
                          <a:gd name="connsiteX3" fmla="*/ 0 w 12223"/>
                          <a:gd name="connsiteY3" fmla="*/ 26310 h 26310"/>
                          <a:gd name="connsiteX4" fmla="*/ 904 w 12223"/>
                          <a:gd name="connsiteY4" fmla="*/ 0 h 26310"/>
                          <a:gd name="connsiteX0" fmla="*/ 904 w 12224"/>
                          <a:gd name="connsiteY0" fmla="*/ 0 h 26310"/>
                          <a:gd name="connsiteX1" fmla="*/ 12092 w 12224"/>
                          <a:gd name="connsiteY1" fmla="*/ 356 h 26310"/>
                          <a:gd name="connsiteX2" fmla="*/ 6996 w 12224"/>
                          <a:gd name="connsiteY2" fmla="*/ 11848 h 26310"/>
                          <a:gd name="connsiteX3" fmla="*/ 0 w 12224"/>
                          <a:gd name="connsiteY3" fmla="*/ 26310 h 26310"/>
                          <a:gd name="connsiteX4" fmla="*/ 904 w 12224"/>
                          <a:gd name="connsiteY4" fmla="*/ 0 h 26310"/>
                          <a:gd name="connsiteX0" fmla="*/ 904 w 12225"/>
                          <a:gd name="connsiteY0" fmla="*/ 0 h 26310"/>
                          <a:gd name="connsiteX1" fmla="*/ 12092 w 12225"/>
                          <a:gd name="connsiteY1" fmla="*/ 356 h 26310"/>
                          <a:gd name="connsiteX2" fmla="*/ 6996 w 12225"/>
                          <a:gd name="connsiteY2" fmla="*/ 11848 h 26310"/>
                          <a:gd name="connsiteX3" fmla="*/ 0 w 12225"/>
                          <a:gd name="connsiteY3" fmla="*/ 26310 h 26310"/>
                          <a:gd name="connsiteX4" fmla="*/ 904 w 12225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  <a:gd name="connsiteX0" fmla="*/ 904 w 12202"/>
                          <a:gd name="connsiteY0" fmla="*/ 0 h 26310"/>
                          <a:gd name="connsiteX1" fmla="*/ 12092 w 12202"/>
                          <a:gd name="connsiteY1" fmla="*/ 356 h 26310"/>
                          <a:gd name="connsiteX2" fmla="*/ 6146 w 12202"/>
                          <a:gd name="connsiteY2" fmla="*/ 13466 h 26310"/>
                          <a:gd name="connsiteX3" fmla="*/ 0 w 12202"/>
                          <a:gd name="connsiteY3" fmla="*/ 26310 h 26310"/>
                          <a:gd name="connsiteX4" fmla="*/ 904 w 12202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202" h="26310">
                            <a:moveTo>
                              <a:pt x="904" y="0"/>
                            </a:moveTo>
                            <a:lnTo>
                              <a:pt x="12092" y="356"/>
                            </a:lnTo>
                            <a:cubicBezTo>
                              <a:pt x="12943" y="2693"/>
                              <a:pt x="8700" y="12829"/>
                              <a:pt x="6146" y="13466"/>
                            </a:cubicBezTo>
                            <a:cubicBezTo>
                              <a:pt x="2462" y="17513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1EF462" id="Diagrama de flujo: documento 1" o:spid="_x0000_s1026" style="position:absolute;margin-left:322.65pt;margin-top:-23.35pt;width:314.75pt;height:112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202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" path="m904,l12092,356c12943,2693,8700,12829,6146,13466,2462,17513,3078,24842,,26310,142,21533,762,4777,904,xe" fillcolor="#44546a [3215]" stroked="f" strokeweight="1pt">
              <v:stroke joinstyle="miter"/>
              <v:path arrowok="t" o:connecttype="custom" o:connectlocs="296131,0;3961074,19255;2013295,728324;0,1423007;296131,0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D93B" w14:textId="77777777" w:rsidR="00E421AC" w:rsidRDefault="00E421AC" w:rsidP="00876846">
      <w:pPr>
        <w:spacing w:after="0" w:line="240" w:lineRule="auto"/>
      </w:pPr>
      <w:r>
        <w:separator/>
      </w:r>
    </w:p>
  </w:footnote>
  <w:footnote w:type="continuationSeparator" w:id="0">
    <w:p w14:paraId="32DBC82C" w14:textId="77777777" w:rsidR="00E421AC" w:rsidRDefault="00E421AC" w:rsidP="0087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0854" w14:textId="77777777" w:rsidR="00876846" w:rsidRDefault="001916D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AE8D00" wp14:editId="55640F2B">
              <wp:simplePos x="0" y="0"/>
              <wp:positionH relativeFrom="margin">
                <wp:align>center</wp:align>
              </wp:positionH>
              <wp:positionV relativeFrom="paragraph">
                <wp:posOffset>-455875</wp:posOffset>
              </wp:positionV>
              <wp:extent cx="8372475" cy="596265"/>
              <wp:effectExtent l="0" t="0" r="9525" b="0"/>
              <wp:wrapNone/>
              <wp:docPr id="3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724" cy="596348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071 w 22504"/>
                          <a:gd name="connsiteY2" fmla="*/ 1208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836 w 22504"/>
                          <a:gd name="connsiteY2" fmla="*/ 1032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526" y="31119"/>
                              <a:pt x="9489" y="14888"/>
                            </a:cubicBezTo>
                            <a:cubicBezTo>
                              <a:pt x="5848" y="44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9E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0C5ADE" id="Diagrama de flujo: documento 1" o:spid="_x0000_s1026" style="position:absolute;margin-left:0;margin-top:-35.9pt;width:659.25pt;height:46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" path="m904,l22504,c18540,4868,14526,31119,9489,14888,5848,4492,3078,24842,,26310,142,21533,762,4777,904,xe" fillcolor="#009e47" stroked="f" strokeweight="1pt">
              <v:stroke joinstyle="miter"/>
              <v:path arrowok="t" o:connecttype="custom" o:connectlocs="336338,0;8372724,0;3530429,337455;0,596348;336338,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A6BA1C" wp14:editId="693ECE0A">
              <wp:simplePos x="0" y="0"/>
              <wp:positionH relativeFrom="margin">
                <wp:posOffset>-1517457</wp:posOffset>
              </wp:positionH>
              <wp:positionV relativeFrom="paragraph">
                <wp:posOffset>-457200</wp:posOffset>
              </wp:positionV>
              <wp:extent cx="8372475" cy="716280"/>
              <wp:effectExtent l="0" t="0" r="9525" b="7620"/>
              <wp:wrapNone/>
              <wp:docPr id="1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475" cy="716280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395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032 w 22504"/>
                          <a:gd name="connsiteY2" fmla="*/ 1898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78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518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47 w 22504"/>
                          <a:gd name="connsiteY2" fmla="*/ 1635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59 w 22504"/>
                          <a:gd name="connsiteY2" fmla="*/ 1314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808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50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251" y="29889"/>
                              <a:pt x="9214" y="12854"/>
                            </a:cubicBezTo>
                            <a:cubicBezTo>
                              <a:pt x="6022" y="43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C0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1FA981" id="Diagrama de flujo: documento 1" o:spid="_x0000_s1026" style="position:absolute;margin-left:-119.5pt;margin-top:-36pt;width:659.25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" path="m904,l22504,c18540,4868,14251,29889,9214,12854,6022,4392,3078,24842,,26310,142,21533,762,4777,904,xe" fillcolor="#00c057" stroked="f" strokeweight="1pt">
              <v:stroke joinstyle="miter"/>
              <v:path arrowok="t" o:connecttype="custom" o:connectlocs="336328,0;8372475,0;3428012,349945;0,716280;336328,0" o:connectangles="0,0,0,0,0"/>
              <w10:wrap anchorx="margin"/>
            </v:shape>
          </w:pict>
        </mc:Fallback>
      </mc:AlternateContent>
    </w:r>
    <w:r w:rsidR="00F96B3C"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97337DE" wp14:editId="4432F825">
              <wp:simplePos x="0" y="0"/>
              <wp:positionH relativeFrom="page">
                <wp:posOffset>1402577</wp:posOffset>
              </wp:positionH>
              <wp:positionV relativeFrom="paragraph">
                <wp:posOffset>-457200</wp:posOffset>
              </wp:positionV>
              <wp:extent cx="6970395" cy="716280"/>
              <wp:effectExtent l="19050" t="0" r="1905" b="7620"/>
              <wp:wrapNone/>
              <wp:docPr id="2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970395" cy="716280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8704"/>
                          <a:gd name="connsiteX1" fmla="*/ 22504 w 22504"/>
                          <a:gd name="connsiteY1" fmla="*/ 0 h 28704"/>
                          <a:gd name="connsiteX2" fmla="*/ 9340 w 22504"/>
                          <a:gd name="connsiteY2" fmla="*/ 28038 h 28704"/>
                          <a:gd name="connsiteX3" fmla="*/ 0 w 22504"/>
                          <a:gd name="connsiteY3" fmla="*/ 26310 h 28704"/>
                          <a:gd name="connsiteX4" fmla="*/ 904 w 22504"/>
                          <a:gd name="connsiteY4" fmla="*/ 0 h 28704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2 w 22504"/>
                          <a:gd name="connsiteY2" fmla="*/ 1373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14 w 22504"/>
                          <a:gd name="connsiteY2" fmla="*/ 1752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22 w 22504"/>
                          <a:gd name="connsiteY2" fmla="*/ 1519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787"/>
                          <a:gd name="connsiteY0" fmla="*/ 0 h 26310"/>
                          <a:gd name="connsiteX1" fmla="*/ 22787 w 22787"/>
                          <a:gd name="connsiteY1" fmla="*/ 9054 h 26310"/>
                          <a:gd name="connsiteX2" fmla="*/ 8122 w 22787"/>
                          <a:gd name="connsiteY2" fmla="*/ 15191 h 26310"/>
                          <a:gd name="connsiteX3" fmla="*/ 0 w 22787"/>
                          <a:gd name="connsiteY3" fmla="*/ 26310 h 26310"/>
                          <a:gd name="connsiteX4" fmla="*/ 904 w 2278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8122 w 14427"/>
                          <a:gd name="connsiteY2" fmla="*/ 15191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83 w 14427"/>
                          <a:gd name="connsiteY2" fmla="*/ 18404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4957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427"/>
                          <a:gd name="connsiteY0" fmla="*/ 0 h 26310"/>
                          <a:gd name="connsiteX1" fmla="*/ 14427 w 14427"/>
                          <a:gd name="connsiteY1" fmla="*/ 3505 h 26310"/>
                          <a:gd name="connsiteX2" fmla="*/ 6012 w 14427"/>
                          <a:gd name="connsiteY2" fmla="*/ 14023 h 26310"/>
                          <a:gd name="connsiteX3" fmla="*/ 0 w 14427"/>
                          <a:gd name="connsiteY3" fmla="*/ 26310 h 26310"/>
                          <a:gd name="connsiteX4" fmla="*/ 904 w 14427"/>
                          <a:gd name="connsiteY4" fmla="*/ 0 h 26310"/>
                          <a:gd name="connsiteX0" fmla="*/ 904 w 14761"/>
                          <a:gd name="connsiteY0" fmla="*/ 0 h 26310"/>
                          <a:gd name="connsiteX1" fmla="*/ 14761 w 14761"/>
                          <a:gd name="connsiteY1" fmla="*/ 6426 h 26310"/>
                          <a:gd name="connsiteX2" fmla="*/ 6012 w 14761"/>
                          <a:gd name="connsiteY2" fmla="*/ 14023 h 26310"/>
                          <a:gd name="connsiteX3" fmla="*/ 0 w 14761"/>
                          <a:gd name="connsiteY3" fmla="*/ 26310 h 26310"/>
                          <a:gd name="connsiteX4" fmla="*/ 904 w 14761"/>
                          <a:gd name="connsiteY4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70"/>
                          <a:gd name="connsiteY0" fmla="*/ 0 h 26310"/>
                          <a:gd name="connsiteX1" fmla="*/ 14761 w 15170"/>
                          <a:gd name="connsiteY1" fmla="*/ 6426 h 26310"/>
                          <a:gd name="connsiteX2" fmla="*/ 11023 w 15170"/>
                          <a:gd name="connsiteY2" fmla="*/ 10222 h 26310"/>
                          <a:gd name="connsiteX3" fmla="*/ 6012 w 15170"/>
                          <a:gd name="connsiteY3" fmla="*/ 14023 h 26310"/>
                          <a:gd name="connsiteX4" fmla="*/ 0 w 15170"/>
                          <a:gd name="connsiteY4" fmla="*/ 26310 h 26310"/>
                          <a:gd name="connsiteX5" fmla="*/ 904 w 15170"/>
                          <a:gd name="connsiteY5" fmla="*/ 0 h 26310"/>
                          <a:gd name="connsiteX0" fmla="*/ 904 w 15109"/>
                          <a:gd name="connsiteY0" fmla="*/ 0 h 26310"/>
                          <a:gd name="connsiteX1" fmla="*/ 14761 w 15109"/>
                          <a:gd name="connsiteY1" fmla="*/ 6426 h 26310"/>
                          <a:gd name="connsiteX2" fmla="*/ 10093 w 15109"/>
                          <a:gd name="connsiteY2" fmla="*/ 9930 h 26310"/>
                          <a:gd name="connsiteX3" fmla="*/ 6012 w 15109"/>
                          <a:gd name="connsiteY3" fmla="*/ 14023 h 26310"/>
                          <a:gd name="connsiteX4" fmla="*/ 0 w 15109"/>
                          <a:gd name="connsiteY4" fmla="*/ 26310 h 26310"/>
                          <a:gd name="connsiteX5" fmla="*/ 904 w 15109"/>
                          <a:gd name="connsiteY5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31"/>
                          <a:gd name="connsiteY0" fmla="*/ 0 h 26310"/>
                          <a:gd name="connsiteX1" fmla="*/ 14761 w 14831"/>
                          <a:gd name="connsiteY1" fmla="*/ 6426 h 26310"/>
                          <a:gd name="connsiteX2" fmla="*/ 6012 w 14831"/>
                          <a:gd name="connsiteY2" fmla="*/ 14023 h 26310"/>
                          <a:gd name="connsiteX3" fmla="*/ 0 w 14831"/>
                          <a:gd name="connsiteY3" fmla="*/ 26310 h 26310"/>
                          <a:gd name="connsiteX4" fmla="*/ 904 w 14831"/>
                          <a:gd name="connsiteY4" fmla="*/ 0 h 26310"/>
                          <a:gd name="connsiteX0" fmla="*/ 904 w 14828"/>
                          <a:gd name="connsiteY0" fmla="*/ 0 h 26310"/>
                          <a:gd name="connsiteX1" fmla="*/ 14761 w 14828"/>
                          <a:gd name="connsiteY1" fmla="*/ 6426 h 26310"/>
                          <a:gd name="connsiteX2" fmla="*/ 5708 w 14828"/>
                          <a:gd name="connsiteY2" fmla="*/ 15191 h 26310"/>
                          <a:gd name="connsiteX3" fmla="*/ 0 w 14828"/>
                          <a:gd name="connsiteY3" fmla="*/ 26310 h 26310"/>
                          <a:gd name="connsiteX4" fmla="*/ 904 w 14828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30"/>
                          <a:gd name="connsiteY0" fmla="*/ 0 h 26310"/>
                          <a:gd name="connsiteX1" fmla="*/ 14761 w 14830"/>
                          <a:gd name="connsiteY1" fmla="*/ 6426 h 26310"/>
                          <a:gd name="connsiteX2" fmla="*/ 5979 w 14830"/>
                          <a:gd name="connsiteY2" fmla="*/ 13147 h 26310"/>
                          <a:gd name="connsiteX3" fmla="*/ 0 w 14830"/>
                          <a:gd name="connsiteY3" fmla="*/ 26310 h 26310"/>
                          <a:gd name="connsiteX4" fmla="*/ 904 w 14830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  <a:gd name="connsiteX0" fmla="*/ 904 w 14829"/>
                          <a:gd name="connsiteY0" fmla="*/ 0 h 26310"/>
                          <a:gd name="connsiteX1" fmla="*/ 14761 w 14829"/>
                          <a:gd name="connsiteY1" fmla="*/ 6426 h 26310"/>
                          <a:gd name="connsiteX2" fmla="*/ 5844 w 14829"/>
                          <a:gd name="connsiteY2" fmla="*/ 14607 h 26310"/>
                          <a:gd name="connsiteX3" fmla="*/ 0 w 14829"/>
                          <a:gd name="connsiteY3" fmla="*/ 26310 h 26310"/>
                          <a:gd name="connsiteX4" fmla="*/ 904 w 14829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4829" h="26310">
                            <a:moveTo>
                              <a:pt x="904" y="0"/>
                            </a:moveTo>
                            <a:lnTo>
                              <a:pt x="14761" y="6426"/>
                            </a:lnTo>
                            <a:cubicBezTo>
                              <a:pt x="15612" y="8763"/>
                              <a:pt x="8338" y="12754"/>
                              <a:pt x="5844" y="14607"/>
                            </a:cubicBezTo>
                            <a:cubicBezTo>
                              <a:pt x="2203" y="15199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804CE4" id="Diagrama de flujo: documento 1" o:spid="_x0000_s1026" style="position:absolute;margin-left:110.45pt;margin-top:-36pt;width:548.85pt;height:56.4pt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829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" path="m904,l14761,6426v851,2337,-6423,6328,-8917,8181c2203,15199,3078,24842,,26310,142,21533,762,4777,904,xe" fillcolor="#44546a [3215]" stroked="f" strokeweight="1pt">
              <v:stroke joinstyle="miter"/>
              <v:path arrowok="t" o:connecttype="custom" o:connectlocs="424927,0;6938431,174945;2746981,397670;0,716280;424927,0" o:connectangles="0,0,0,0,0"/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D6F1" w14:textId="77777777" w:rsidR="00741289" w:rsidRDefault="00741289">
    <w:pPr>
      <w:pStyle w:val="Encabezado"/>
    </w:pPr>
    <w:r w:rsidRPr="0074128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D960C5D" wp14:editId="406510CB">
              <wp:simplePos x="0" y="0"/>
              <wp:positionH relativeFrom="margin">
                <wp:posOffset>-2120900</wp:posOffset>
              </wp:positionH>
              <wp:positionV relativeFrom="paragraph">
                <wp:posOffset>-455295</wp:posOffset>
              </wp:positionV>
              <wp:extent cx="8372475" cy="596265"/>
              <wp:effectExtent l="0" t="0" r="9525" b="0"/>
              <wp:wrapNone/>
              <wp:docPr id="8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475" cy="596265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071 w 22504"/>
                          <a:gd name="connsiteY2" fmla="*/ 1208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836 w 22504"/>
                          <a:gd name="connsiteY2" fmla="*/ 1032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526" y="31119"/>
                              <a:pt x="9489" y="14888"/>
                            </a:cubicBezTo>
                            <a:cubicBezTo>
                              <a:pt x="5848" y="44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9E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581FA4" id="Diagrama de flujo: documento 1" o:spid="_x0000_s1026" style="position:absolute;margin-left:-167pt;margin-top:-35.85pt;width:659.25pt;height:4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" path="m904,l22504,c18540,4868,14526,31119,9489,14888,5848,4492,3078,24842,,26310,142,21533,762,4777,904,xe" fillcolor="#009e47" stroked="f" strokeweight="1pt">
              <v:stroke joinstyle="miter"/>
              <v:path arrowok="t" o:connecttype="custom" o:connectlocs="336328,0;8372475,0;3530324,337408;0,596265;336328,0" o:connectangles="0,0,0,0,0"/>
              <w10:wrap anchorx="margin"/>
            </v:shape>
          </w:pict>
        </mc:Fallback>
      </mc:AlternateContent>
    </w:r>
    <w:r w:rsidRPr="0074128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4220C1" wp14:editId="03EF39E6">
              <wp:simplePos x="0" y="0"/>
              <wp:positionH relativeFrom="margin">
                <wp:posOffset>-2004695</wp:posOffset>
              </wp:positionH>
              <wp:positionV relativeFrom="paragraph">
                <wp:posOffset>-457200</wp:posOffset>
              </wp:positionV>
              <wp:extent cx="8372475" cy="716280"/>
              <wp:effectExtent l="0" t="0" r="9525" b="7620"/>
              <wp:wrapNone/>
              <wp:docPr id="7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475" cy="716280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395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032 w 22504"/>
                          <a:gd name="connsiteY2" fmla="*/ 1898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78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518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47 w 22504"/>
                          <a:gd name="connsiteY2" fmla="*/ 1635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59 w 22504"/>
                          <a:gd name="connsiteY2" fmla="*/ 1314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808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50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251" y="29889"/>
                              <a:pt x="9214" y="12854"/>
                            </a:cubicBezTo>
                            <a:cubicBezTo>
                              <a:pt x="6022" y="43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C0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F1A296" id="Diagrama de flujo: documento 1" o:spid="_x0000_s1026" style="position:absolute;margin-left:-157.85pt;margin-top:-36pt;width:659.25pt;height:5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" path="m904,l22504,c18540,4868,14251,29889,9214,12854,6022,4392,3078,24842,,26310,142,21533,762,4777,904,xe" fillcolor="#00c057" stroked="f" strokeweight="1pt">
              <v:stroke joinstyle="miter"/>
              <v:path arrowok="t" o:connecttype="custom" o:connectlocs="336328,0;8372475,0;3428012,349945;0,716280;336328,0" o:connectangles="0,0,0,0,0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B7B2" w14:textId="77777777" w:rsidR="003C17CB" w:rsidRDefault="003C17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87BFF54" wp14:editId="27FF1322">
              <wp:simplePos x="0" y="0"/>
              <wp:positionH relativeFrom="margin">
                <wp:posOffset>-4347679</wp:posOffset>
              </wp:positionH>
              <wp:positionV relativeFrom="paragraph">
                <wp:posOffset>-457200</wp:posOffset>
              </wp:positionV>
              <wp:extent cx="8372475" cy="716280"/>
              <wp:effectExtent l="0" t="0" r="9525" b="7620"/>
              <wp:wrapNone/>
              <wp:docPr id="10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475" cy="716280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395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032 w 22504"/>
                          <a:gd name="connsiteY2" fmla="*/ 1898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78 w 22504"/>
                          <a:gd name="connsiteY2" fmla="*/ 1752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518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47 w 22504"/>
                          <a:gd name="connsiteY2" fmla="*/ 1635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26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357 w 22504"/>
                          <a:gd name="connsiteY2" fmla="*/ 1460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93 w 22504"/>
                          <a:gd name="connsiteY2" fmla="*/ 1781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229 w 22504"/>
                          <a:gd name="connsiteY2" fmla="*/ 1577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144 w 22504"/>
                          <a:gd name="connsiteY2" fmla="*/ 1402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59 w 22504"/>
                          <a:gd name="connsiteY2" fmla="*/ 1314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802 w 22504"/>
                          <a:gd name="connsiteY2" fmla="*/ 1577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738 w 22504"/>
                          <a:gd name="connsiteY2" fmla="*/ 14313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0 w 22504"/>
                          <a:gd name="connsiteY2" fmla="*/ 1752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77 w 22504"/>
                          <a:gd name="connsiteY2" fmla="*/ 1606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320 w 22504"/>
                          <a:gd name="connsiteY2" fmla="*/ 1431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7974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808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701 w 22504"/>
                          <a:gd name="connsiteY2" fmla="*/ 11686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50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043 w 22504"/>
                          <a:gd name="connsiteY2" fmla="*/ 1256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14 w 22504"/>
                          <a:gd name="connsiteY2" fmla="*/ 12854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251" y="29889"/>
                              <a:pt x="9214" y="12854"/>
                            </a:cubicBezTo>
                            <a:cubicBezTo>
                              <a:pt x="6022" y="43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C0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6628E" id="Diagrama de flujo: documento 1" o:spid="_x0000_s1026" style="position:absolute;margin-left:-342.35pt;margin-top:-36pt;width:659.25pt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" path="m904,l22504,c18540,4868,14251,29889,9214,12854,6022,4392,3078,24842,,26310,142,21533,762,4777,904,xe" fillcolor="#00c057" stroked="f" strokeweight="1pt">
              <v:stroke joinstyle="miter"/>
              <v:path arrowok="t" o:connecttype="custom" o:connectlocs="336328,0;8372475,0;3428012,349945;0,716280;336328,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8DBC1D" wp14:editId="7B76B0A6">
              <wp:simplePos x="0" y="0"/>
              <wp:positionH relativeFrom="margin">
                <wp:posOffset>-4463498</wp:posOffset>
              </wp:positionH>
              <wp:positionV relativeFrom="paragraph">
                <wp:posOffset>-455295</wp:posOffset>
              </wp:positionV>
              <wp:extent cx="8372475" cy="596265"/>
              <wp:effectExtent l="0" t="0" r="9525" b="0"/>
              <wp:wrapNone/>
              <wp:docPr id="9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72475" cy="596265"/>
                      </a:xfrm>
                      <a:custGeom>
                        <a:avLst/>
                        <a:gdLst>
                          <a:gd name="connsiteX0" fmla="*/ 0 w 21600"/>
                          <a:gd name="connsiteY0" fmla="*/ 0 h 21600"/>
                          <a:gd name="connsiteX1" fmla="*/ 21600 w 21600"/>
                          <a:gd name="connsiteY1" fmla="*/ 0 h 21600"/>
                          <a:gd name="connsiteX2" fmla="*/ 21600 w 21600"/>
                          <a:gd name="connsiteY2" fmla="*/ 17322 h 21600"/>
                          <a:gd name="connsiteX3" fmla="*/ 0 w 21600"/>
                          <a:gd name="connsiteY3" fmla="*/ 20172 h 21600"/>
                          <a:gd name="connsiteX4" fmla="*/ 0 w 21600"/>
                          <a:gd name="connsiteY4" fmla="*/ 0 h 21600"/>
                          <a:gd name="connsiteX0" fmla="*/ 427 w 22027"/>
                          <a:gd name="connsiteY0" fmla="*/ 0 h 17384"/>
                          <a:gd name="connsiteX1" fmla="*/ 22027 w 22027"/>
                          <a:gd name="connsiteY1" fmla="*/ 0 h 17384"/>
                          <a:gd name="connsiteX2" fmla="*/ 22027 w 22027"/>
                          <a:gd name="connsiteY2" fmla="*/ 17322 h 17384"/>
                          <a:gd name="connsiteX3" fmla="*/ 0 w 22027"/>
                          <a:gd name="connsiteY3" fmla="*/ 14330 h 17384"/>
                          <a:gd name="connsiteX4" fmla="*/ 427 w 22027"/>
                          <a:gd name="connsiteY4" fmla="*/ 0 h 17384"/>
                          <a:gd name="connsiteX0" fmla="*/ 904 w 22504"/>
                          <a:gd name="connsiteY0" fmla="*/ 0 h 27000"/>
                          <a:gd name="connsiteX1" fmla="*/ 22504 w 22504"/>
                          <a:gd name="connsiteY1" fmla="*/ 0 h 27000"/>
                          <a:gd name="connsiteX2" fmla="*/ 22504 w 22504"/>
                          <a:gd name="connsiteY2" fmla="*/ 17322 h 27000"/>
                          <a:gd name="connsiteX3" fmla="*/ 0 w 22504"/>
                          <a:gd name="connsiteY3" fmla="*/ 26310 h 27000"/>
                          <a:gd name="connsiteX4" fmla="*/ 904 w 22504"/>
                          <a:gd name="connsiteY4" fmla="*/ 0 h 27000"/>
                          <a:gd name="connsiteX0" fmla="*/ 904 w 22504"/>
                          <a:gd name="connsiteY0" fmla="*/ 0 h 26790"/>
                          <a:gd name="connsiteX1" fmla="*/ 22504 w 22504"/>
                          <a:gd name="connsiteY1" fmla="*/ 0 h 26790"/>
                          <a:gd name="connsiteX2" fmla="*/ 17285 w 22504"/>
                          <a:gd name="connsiteY2" fmla="*/ 10607 h 26790"/>
                          <a:gd name="connsiteX3" fmla="*/ 0 w 22504"/>
                          <a:gd name="connsiteY3" fmla="*/ 26310 h 26790"/>
                          <a:gd name="connsiteX4" fmla="*/ 904 w 22504"/>
                          <a:gd name="connsiteY4" fmla="*/ 0 h 2679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0 w 22504"/>
                          <a:gd name="connsiteY2" fmla="*/ 26310 h 26310"/>
                          <a:gd name="connsiteX3" fmla="*/ 904 w 22504"/>
                          <a:gd name="connsiteY3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939 w 22504"/>
                          <a:gd name="connsiteY2" fmla="*/ 2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8982 w 22504"/>
                          <a:gd name="connsiteY2" fmla="*/ 18400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233 w 22504"/>
                          <a:gd name="connsiteY2" fmla="*/ 21905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105 w 22504"/>
                          <a:gd name="connsiteY2" fmla="*/ 1453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071 w 22504"/>
                          <a:gd name="connsiteY2" fmla="*/ 12081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1221 w 22504"/>
                          <a:gd name="connsiteY2" fmla="*/ 12432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836 w 22504"/>
                          <a:gd name="connsiteY2" fmla="*/ 10327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10622 w 22504"/>
                          <a:gd name="connsiteY2" fmla="*/ 11029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  <a:gd name="connsiteX0" fmla="*/ 904 w 22504"/>
                          <a:gd name="connsiteY0" fmla="*/ 0 h 26310"/>
                          <a:gd name="connsiteX1" fmla="*/ 22504 w 22504"/>
                          <a:gd name="connsiteY1" fmla="*/ 0 h 26310"/>
                          <a:gd name="connsiteX2" fmla="*/ 9489 w 22504"/>
                          <a:gd name="connsiteY2" fmla="*/ 14888 h 26310"/>
                          <a:gd name="connsiteX3" fmla="*/ 0 w 22504"/>
                          <a:gd name="connsiteY3" fmla="*/ 26310 h 26310"/>
                          <a:gd name="connsiteX4" fmla="*/ 904 w 22504"/>
                          <a:gd name="connsiteY4" fmla="*/ 0 h 2631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2504" h="26310">
                            <a:moveTo>
                              <a:pt x="904" y="0"/>
                            </a:moveTo>
                            <a:lnTo>
                              <a:pt x="22504" y="0"/>
                            </a:lnTo>
                            <a:cubicBezTo>
                              <a:pt x="18540" y="4868"/>
                              <a:pt x="14526" y="31119"/>
                              <a:pt x="9489" y="14888"/>
                            </a:cubicBezTo>
                            <a:cubicBezTo>
                              <a:pt x="5848" y="4492"/>
                              <a:pt x="3078" y="24842"/>
                              <a:pt x="0" y="26310"/>
                            </a:cubicBezTo>
                            <a:cubicBezTo>
                              <a:pt x="142" y="21533"/>
                              <a:pt x="762" y="4777"/>
                              <a:pt x="904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9E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835B03" id="Diagrama de flujo: documento 1" o:spid="_x0000_s1026" style="position:absolute;margin-left:-351.45pt;margin-top:-35.85pt;width:659.25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04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" path="m904,l22504,c18540,4868,14526,31119,9489,14888,5848,4492,3078,24842,,26310,142,21533,762,4777,904,xe" fillcolor="#009e47" stroked="f" strokeweight="1pt">
              <v:stroke joinstyle="miter"/>
              <v:path arrowok="t" o:connecttype="custom" o:connectlocs="336328,0;8372475,0;3530324,337408;0,596265;336328,0" o:connectangles="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E06"/>
    <w:multiLevelType w:val="hybridMultilevel"/>
    <w:tmpl w:val="4C384F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2DE7"/>
    <w:multiLevelType w:val="hybridMultilevel"/>
    <w:tmpl w:val="8B1C24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1F1C"/>
    <w:multiLevelType w:val="hybridMultilevel"/>
    <w:tmpl w:val="6EC8767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3"/>
    <w:rsid w:val="001653D6"/>
    <w:rsid w:val="001916D0"/>
    <w:rsid w:val="001A10DD"/>
    <w:rsid w:val="002B4058"/>
    <w:rsid w:val="003C17CB"/>
    <w:rsid w:val="00507688"/>
    <w:rsid w:val="00741289"/>
    <w:rsid w:val="007C6DC1"/>
    <w:rsid w:val="00876846"/>
    <w:rsid w:val="009171D4"/>
    <w:rsid w:val="009F1DD4"/>
    <w:rsid w:val="00A0016D"/>
    <w:rsid w:val="00A571F8"/>
    <w:rsid w:val="00E421AC"/>
    <w:rsid w:val="00F76383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5DA61D"/>
  <w15:chartTrackingRefBased/>
  <w15:docId w15:val="{35B7965A-3266-4A5D-98DE-CF698278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D6"/>
    <w:pPr>
      <w:spacing w:line="360" w:lineRule="auto"/>
      <w:ind w:firstLine="706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1DD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DD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DD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846"/>
  </w:style>
  <w:style w:type="paragraph" w:styleId="Piedepgina">
    <w:name w:val="footer"/>
    <w:basedOn w:val="Normal"/>
    <w:link w:val="PiedepginaCar"/>
    <w:uiPriority w:val="99"/>
    <w:unhideWhenUsed/>
    <w:rsid w:val="00876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846"/>
  </w:style>
  <w:style w:type="character" w:customStyle="1" w:styleId="Ttulo1Car">
    <w:name w:val="Título 1 Car"/>
    <w:basedOn w:val="Fuentedeprrafopredeter"/>
    <w:link w:val="Ttulo1"/>
    <w:uiPriority w:val="9"/>
    <w:rsid w:val="009F1DD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1DD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F1D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1DD4"/>
    <w:rPr>
      <w:rFonts w:ascii="Arial" w:eastAsiaTheme="majorEastAsia" w:hAnsi="Arial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PlantillaTrabajoac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PlantillaTrabajoact.dotx</Template>
  <TotalTime>5</TotalTime>
  <Pages>8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 Steve Sobalvarro Guerrero</cp:lastModifiedBy>
  <cp:revision>1</cp:revision>
  <dcterms:created xsi:type="dcterms:W3CDTF">2024-02-23T19:08:00Z</dcterms:created>
  <dcterms:modified xsi:type="dcterms:W3CDTF">2024-02-23T19:13:00Z</dcterms:modified>
</cp:coreProperties>
</file>